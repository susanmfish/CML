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D9C5B" w14:textId="70163C38" w:rsidR="002F36F1" w:rsidRPr="00877CB6" w:rsidRDefault="003F72C7" w:rsidP="2C4A074B">
      <w:pPr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877CB6">
        <w:rPr>
          <w:rFonts w:asciiTheme="minorHAnsi" w:hAnsiTheme="minorHAnsi" w:cstheme="minorHAnsi"/>
          <w:b/>
          <w:bCs/>
          <w:sz w:val="26"/>
          <w:szCs w:val="26"/>
        </w:rPr>
        <w:t>AGENDA</w:t>
      </w:r>
      <w:r w:rsidR="002F36F1" w:rsidRPr="00877CB6">
        <w:rPr>
          <w:rFonts w:asciiTheme="minorHAnsi" w:hAnsiTheme="minorHAnsi" w:cstheme="minorHAnsi"/>
          <w:b/>
          <w:bCs/>
          <w:sz w:val="26"/>
          <w:szCs w:val="26"/>
        </w:rPr>
        <w:t>/MINUTES</w:t>
      </w:r>
    </w:p>
    <w:p w14:paraId="20111307" w14:textId="77777777" w:rsidR="00E1145E" w:rsidRPr="00C35110" w:rsidRDefault="00E1145E" w:rsidP="0088208E">
      <w:pPr>
        <w:jc w:val="center"/>
        <w:rPr>
          <w:rFonts w:asciiTheme="minorHAnsi" w:hAnsiTheme="minorHAnsi" w:cstheme="minorHAnsi"/>
          <w:b/>
          <w:sz w:val="26"/>
          <w:szCs w:val="26"/>
        </w:rPr>
      </w:pPr>
    </w:p>
    <w:p w14:paraId="132441DA" w14:textId="0F249287" w:rsidR="0088208E" w:rsidRPr="00C35110" w:rsidRDefault="00877CB6" w:rsidP="2C4A074B">
      <w:pPr>
        <w:jc w:val="center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C35110">
        <w:rPr>
          <w:rFonts w:asciiTheme="minorHAnsi" w:hAnsiTheme="minorHAnsi" w:cstheme="minorHAnsi"/>
          <w:b/>
          <w:bCs/>
          <w:iCs/>
          <w:sz w:val="26"/>
          <w:szCs w:val="26"/>
        </w:rPr>
        <w:t>CA180-653</w:t>
      </w:r>
    </w:p>
    <w:p w14:paraId="437D0AD0" w14:textId="4EBE7AEE" w:rsidR="2C4A074B" w:rsidRPr="00C35110" w:rsidRDefault="2C4A074B" w:rsidP="2C4A074B">
      <w:pPr>
        <w:jc w:val="center"/>
        <w:rPr>
          <w:rFonts w:asciiTheme="minorHAnsi" w:hAnsiTheme="minorHAnsi" w:cstheme="minorHAnsi"/>
          <w:b/>
          <w:bCs/>
          <w:iCs/>
          <w:sz w:val="26"/>
          <w:szCs w:val="26"/>
        </w:rPr>
      </w:pPr>
    </w:p>
    <w:p w14:paraId="70FF119F" w14:textId="16974805" w:rsidR="0029669B" w:rsidRPr="00C35110" w:rsidRDefault="00901A49" w:rsidP="00DE50A2">
      <w:pPr>
        <w:jc w:val="center"/>
        <w:rPr>
          <w:rFonts w:asciiTheme="minorHAnsi" w:hAnsiTheme="minorHAnsi" w:cstheme="minorHAnsi"/>
          <w:b/>
          <w:iCs/>
          <w:sz w:val="26"/>
          <w:szCs w:val="26"/>
        </w:rPr>
      </w:pPr>
      <w:r>
        <w:rPr>
          <w:rFonts w:asciiTheme="minorHAnsi" w:hAnsiTheme="minorHAnsi" w:cstheme="minorHAnsi"/>
          <w:b/>
          <w:iCs/>
          <w:sz w:val="26"/>
          <w:szCs w:val="26"/>
        </w:rPr>
        <w:t>BMS Internal</w:t>
      </w:r>
      <w:r w:rsidR="00877CB6" w:rsidRPr="00C35110">
        <w:rPr>
          <w:rFonts w:asciiTheme="minorHAnsi" w:hAnsiTheme="minorHAnsi" w:cstheme="minorHAnsi"/>
          <w:b/>
          <w:iCs/>
          <w:sz w:val="26"/>
          <w:szCs w:val="26"/>
        </w:rPr>
        <w:t xml:space="preserve"> Team Meeting </w:t>
      </w:r>
    </w:p>
    <w:p w14:paraId="04540145" w14:textId="77777777" w:rsidR="003833AE" w:rsidRPr="00C35110" w:rsidRDefault="003833AE" w:rsidP="0029669B">
      <w:pPr>
        <w:jc w:val="center"/>
        <w:rPr>
          <w:rFonts w:asciiTheme="minorHAnsi" w:hAnsiTheme="minorHAnsi" w:cstheme="minorHAnsi"/>
          <w:b/>
          <w:iCs/>
          <w:sz w:val="20"/>
          <w:szCs w:val="20"/>
        </w:rPr>
      </w:pPr>
    </w:p>
    <w:p w14:paraId="25C154F6" w14:textId="04AA5871" w:rsidR="00B4541B" w:rsidRPr="00C35110" w:rsidRDefault="00EC04AD" w:rsidP="0088208E">
      <w:pPr>
        <w:jc w:val="center"/>
        <w:rPr>
          <w:rFonts w:asciiTheme="minorHAnsi" w:hAnsiTheme="minorHAnsi" w:cstheme="minorHAnsi"/>
          <w:b/>
          <w:iCs/>
          <w:sz w:val="22"/>
          <w:szCs w:val="22"/>
        </w:rPr>
      </w:pPr>
      <w:r w:rsidRPr="00C3511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476E1" w:rsidRPr="00C3511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044C4">
        <w:rPr>
          <w:rFonts w:asciiTheme="minorHAnsi" w:hAnsiTheme="minorHAnsi" w:cstheme="minorHAnsi"/>
          <w:b/>
          <w:iCs/>
          <w:sz w:val="22"/>
          <w:szCs w:val="22"/>
        </w:rPr>
        <w:t>22-Feb-21/10:30-11:30A</w:t>
      </w:r>
      <w:r w:rsidR="00877CB6" w:rsidRPr="00C35110">
        <w:rPr>
          <w:rFonts w:asciiTheme="minorHAnsi" w:hAnsiTheme="minorHAnsi" w:cstheme="minorHAnsi"/>
          <w:b/>
          <w:iCs/>
          <w:sz w:val="22"/>
          <w:szCs w:val="22"/>
        </w:rPr>
        <w:t>M</w:t>
      </w:r>
      <w:r w:rsidR="00D266D6" w:rsidRPr="00C35110">
        <w:rPr>
          <w:rFonts w:asciiTheme="minorHAnsi" w:hAnsiTheme="minorHAnsi" w:cstheme="minorHAnsi"/>
          <w:b/>
          <w:iCs/>
          <w:sz w:val="22"/>
          <w:szCs w:val="22"/>
        </w:rPr>
        <w:t>/</w:t>
      </w:r>
      <w:r w:rsidR="00877CB6" w:rsidRPr="00C35110">
        <w:rPr>
          <w:rFonts w:asciiTheme="minorHAnsi" w:hAnsiTheme="minorHAnsi" w:cstheme="minorHAnsi"/>
          <w:b/>
          <w:iCs/>
          <w:sz w:val="22"/>
          <w:szCs w:val="22"/>
        </w:rPr>
        <w:t>EST</w:t>
      </w:r>
      <w:r w:rsidR="00B4541B" w:rsidRPr="00C35110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</w:p>
    <w:p w14:paraId="04E5313F" w14:textId="77777777" w:rsidR="002F36F1" w:rsidRPr="00877CB6" w:rsidRDefault="002F36F1" w:rsidP="00B4541B">
      <w:pPr>
        <w:pBdr>
          <w:bottom w:val="double" w:sz="4" w:space="1" w:color="auto"/>
        </w:pBdr>
        <w:jc w:val="center"/>
        <w:rPr>
          <w:rFonts w:asciiTheme="minorHAnsi" w:hAnsiTheme="minorHAnsi" w:cstheme="minorHAnsi"/>
          <w:b/>
          <w:iCs/>
          <w:sz w:val="20"/>
          <w:szCs w:val="20"/>
        </w:rPr>
      </w:pPr>
    </w:p>
    <w:p w14:paraId="44474430" w14:textId="2CFF3797" w:rsidR="00877CB6" w:rsidRPr="009E7E06" w:rsidRDefault="00877CB6" w:rsidP="00877CB6">
      <w:pPr>
        <w:pStyle w:val="HeaderMemo"/>
        <w:jc w:val="center"/>
        <w:rPr>
          <w:rFonts w:asciiTheme="minorHAnsi" w:hAnsiTheme="minorHAnsi" w:cstheme="minorHAnsi"/>
        </w:rPr>
      </w:pPr>
      <w:r w:rsidRPr="009E7E06">
        <w:rPr>
          <w:rFonts w:asciiTheme="minorHAnsi" w:hAnsiTheme="minorHAnsi" w:cstheme="minorHAnsi"/>
        </w:rPr>
        <w:t xml:space="preserve">Audio: (833) 733-5876 Conference #: </w:t>
      </w:r>
      <w:r w:rsidR="008A7B57" w:rsidRPr="008A7B57">
        <w:rPr>
          <w:rFonts w:asciiTheme="minorHAnsi" w:hAnsiTheme="minorHAnsi" w:cstheme="minorHAnsi"/>
          <w:color w:val="252424"/>
        </w:rPr>
        <w:t>731 941 510</w:t>
      </w:r>
    </w:p>
    <w:p w14:paraId="0011B896" w14:textId="2D409806" w:rsidR="008A7B57" w:rsidRDefault="00856944" w:rsidP="008A7B57">
      <w:pPr>
        <w:jc w:val="center"/>
        <w:rPr>
          <w:rFonts w:ascii="Segoe UI" w:eastAsiaTheme="minorHAnsi" w:hAnsi="Segoe UI" w:cs="Segoe UI"/>
          <w:color w:val="252424"/>
          <w:sz w:val="22"/>
          <w:szCs w:val="22"/>
          <w:lang w:eastAsia="en-US"/>
        </w:rPr>
      </w:pPr>
      <w:hyperlink r:id="rId12" w:tgtFrame="_blank" w:history="1">
        <w:r w:rsidR="008A7B57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</w:p>
    <w:p w14:paraId="61DC13E4" w14:textId="4280C53D" w:rsidR="00836F6F" w:rsidRPr="00C343D1" w:rsidRDefault="00836F6F" w:rsidP="2C4A074B">
      <w:pPr>
        <w:autoSpaceDE w:val="0"/>
        <w:autoSpaceDN w:val="0"/>
        <w:adjustRightInd w:val="0"/>
        <w:rPr>
          <w:rFonts w:ascii="Calibri" w:eastAsia="MS Mincho" w:hAnsi="Calibri" w:cs="Calibri"/>
          <w:i/>
          <w:iCs/>
          <w:color w:val="000000"/>
          <w:sz w:val="20"/>
          <w:szCs w:val="20"/>
          <w:lang w:eastAsia="en-US"/>
        </w:rPr>
      </w:pPr>
    </w:p>
    <w:tbl>
      <w:tblPr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4410"/>
        <w:gridCol w:w="4680"/>
      </w:tblGrid>
      <w:tr w:rsidR="00877CB6" w:rsidRPr="009E26C5" w14:paraId="5BFA4BE6" w14:textId="77777777" w:rsidTr="00AF3142">
        <w:trPr>
          <w:trHeight w:val="255"/>
          <w:tblHeader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</w:tcPr>
          <w:p w14:paraId="14ECD028" w14:textId="77777777" w:rsidR="00877CB6" w:rsidRPr="003B6EBD" w:rsidRDefault="00877CB6" w:rsidP="00AF3142">
            <w:pPr>
              <w:pStyle w:val="Heading1"/>
              <w:spacing w:before="0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3B6EBD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Attendees</w:t>
            </w:r>
          </w:p>
        </w:tc>
      </w:tr>
      <w:tr w:rsidR="00877CB6" w:rsidRPr="009E26C5" w14:paraId="38E63B5D" w14:textId="77777777" w:rsidTr="00AF3142">
        <w:trPr>
          <w:trHeight w:val="255"/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</w:tcPr>
          <w:p w14:paraId="2C3E9E55" w14:textId="77777777" w:rsidR="00877CB6" w:rsidRPr="003B6EBD" w:rsidRDefault="00877CB6" w:rsidP="00AF314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3B6EB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noWrap/>
            <w:vAlign w:val="center"/>
            <w:hideMark/>
          </w:tcPr>
          <w:p w14:paraId="794CEC4E" w14:textId="77777777" w:rsidR="00877CB6" w:rsidRPr="003B6EBD" w:rsidRDefault="00877CB6" w:rsidP="00AF314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3B6EB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Name 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noWrap/>
            <w:vAlign w:val="center"/>
            <w:hideMark/>
          </w:tcPr>
          <w:p w14:paraId="17126CD7" w14:textId="77777777" w:rsidR="00877CB6" w:rsidRPr="003B6EBD" w:rsidRDefault="00877CB6" w:rsidP="00AF3142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3B6EBD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Role</w:t>
            </w:r>
          </w:p>
        </w:tc>
      </w:tr>
      <w:tr w:rsidR="00877CB6" w:rsidRPr="009E26C5" w14:paraId="39288BA1" w14:textId="77777777" w:rsidTr="00AF3142">
        <w:trPr>
          <w:trHeight w:val="25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02EA8" w14:textId="77777777" w:rsidR="00877CB6" w:rsidRPr="003B6EBD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D500" w14:textId="77777777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Connie Phung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1F1E" w14:textId="77777777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Protocol Manager</w:t>
            </w:r>
          </w:p>
        </w:tc>
      </w:tr>
      <w:tr w:rsidR="00877CB6" w:rsidRPr="009E26C5" w14:paraId="1E2F9EBE" w14:textId="77777777" w:rsidTr="00AF3142">
        <w:trPr>
          <w:trHeight w:val="28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16F23" w14:textId="77777777" w:rsidR="00877CB6" w:rsidRPr="003B6EBD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6EC6" w14:textId="77777777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Irene DeGutis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92B3" w14:textId="77777777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Study Director</w:t>
            </w:r>
          </w:p>
        </w:tc>
      </w:tr>
      <w:tr w:rsidR="00877CB6" w:rsidRPr="009E26C5" w14:paraId="3C4D0720" w14:textId="77777777" w:rsidTr="00AF3142">
        <w:trPr>
          <w:trHeight w:val="25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99DF7" w14:textId="77777777" w:rsidR="00877CB6" w:rsidRPr="003B6EBD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D662" w14:textId="77777777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Andreas Tedjasukmana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5CA6" w14:textId="77777777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Medical Monitor</w:t>
            </w:r>
          </w:p>
        </w:tc>
      </w:tr>
      <w:tr w:rsidR="00877CB6" w:rsidRPr="009E26C5" w14:paraId="7CAFEB15" w14:textId="77777777" w:rsidTr="00AF3142">
        <w:trPr>
          <w:trHeight w:val="25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720A7" w14:textId="77777777" w:rsidR="00877CB6" w:rsidRPr="003B6EBD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C9230" w14:textId="77777777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Rajalakshmi Chandra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12E74" w14:textId="77777777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Medical Monitor</w:t>
            </w:r>
          </w:p>
        </w:tc>
      </w:tr>
      <w:tr w:rsidR="00877CB6" w:rsidRPr="009E26C5" w14:paraId="75F44799" w14:textId="77777777" w:rsidTr="00AF3142">
        <w:trPr>
          <w:trHeight w:val="25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A87C2" w14:textId="77777777" w:rsidR="00877CB6" w:rsidRPr="003B6EBD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6CC27" w14:textId="77777777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Patti Ideus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FA97" w14:textId="77777777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Statistician</w:t>
            </w:r>
          </w:p>
        </w:tc>
      </w:tr>
      <w:tr w:rsidR="00877CB6" w:rsidRPr="009E26C5" w14:paraId="70B628B5" w14:textId="77777777" w:rsidTr="00AF3142">
        <w:trPr>
          <w:trHeight w:val="25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BA322" w14:textId="13613B56" w:rsidR="00877CB6" w:rsidRPr="003B6EBD" w:rsidRDefault="00877CB6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E0E38" w14:textId="009C7BE3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Susan Fish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D08" w14:textId="27A7900C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Statistician</w:t>
            </w:r>
          </w:p>
        </w:tc>
      </w:tr>
      <w:tr w:rsidR="00877CB6" w:rsidRPr="009E26C5" w14:paraId="72C3A66C" w14:textId="77777777" w:rsidTr="00AF3142">
        <w:trPr>
          <w:trHeight w:val="25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48890" w14:textId="5DA407C1" w:rsidR="00877CB6" w:rsidRPr="003B6EBD" w:rsidRDefault="00263DEF" w:rsidP="00AF314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C9DD" w14:textId="5A09045B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Oumar Sy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7FD0C" w14:textId="0DC4DC47" w:rsidR="00877CB6" w:rsidRPr="003B6EBD" w:rsidRDefault="00877CB6" w:rsidP="00AF314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B6EBD">
              <w:rPr>
                <w:rFonts w:ascii="Calibri" w:hAnsi="Calibri" w:cs="Calibri"/>
                <w:color w:val="000000"/>
                <w:sz w:val="22"/>
                <w:szCs w:val="22"/>
              </w:rPr>
              <w:t>Statistician</w:t>
            </w:r>
          </w:p>
        </w:tc>
      </w:tr>
    </w:tbl>
    <w:p w14:paraId="518F15FF" w14:textId="30A8FA63" w:rsidR="000B7F1B" w:rsidRDefault="000B7F1B" w:rsidP="2C4A074B">
      <w:pPr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  <w:sz w:val="20"/>
          <w:szCs w:val="20"/>
        </w:rPr>
      </w:pPr>
    </w:p>
    <w:p w14:paraId="5D9A63FB" w14:textId="77777777" w:rsidR="00877CB6" w:rsidRPr="00047840" w:rsidRDefault="00877CB6" w:rsidP="2C4A074B">
      <w:pPr>
        <w:autoSpaceDE w:val="0"/>
        <w:autoSpaceDN w:val="0"/>
        <w:adjustRightInd w:val="0"/>
        <w:rPr>
          <w:rFonts w:ascii="Calibri" w:eastAsia="MS Mincho" w:hAnsi="Calibri" w:cs="Calibri"/>
          <w:b/>
          <w:bCs/>
          <w:i/>
          <w:iCs/>
          <w:color w:val="000000" w:themeColor="text1"/>
          <w:sz w:val="20"/>
          <w:szCs w:val="20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010"/>
        <w:gridCol w:w="1435"/>
      </w:tblGrid>
      <w:tr w:rsidR="00BF6959" w:rsidRPr="009E26C5" w14:paraId="0BA7C5F9" w14:textId="77777777" w:rsidTr="2C4A074B">
        <w:tc>
          <w:tcPr>
            <w:tcW w:w="625" w:type="dxa"/>
          </w:tcPr>
          <w:p w14:paraId="794BB2AC" w14:textId="77777777" w:rsidR="00BF6959" w:rsidRPr="009E26C5" w:rsidRDefault="00BF6959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8010" w:type="dxa"/>
          </w:tcPr>
          <w:p w14:paraId="681264EC" w14:textId="77777777" w:rsidR="00BF6959" w:rsidRPr="009E26C5" w:rsidRDefault="00BF6959" w:rsidP="00BF695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 w:themeColor="text1"/>
                <w:u w:val="single"/>
              </w:rPr>
            </w:pPr>
            <w:r w:rsidRPr="009E26C5">
              <w:rPr>
                <w:rFonts w:ascii="Calibri" w:hAnsi="Calibri" w:cs="Calibri"/>
                <w:b/>
                <w:color w:val="000000" w:themeColor="text1"/>
                <w:u w:val="single"/>
              </w:rPr>
              <w:t>Discussion</w:t>
            </w:r>
          </w:p>
        </w:tc>
        <w:tc>
          <w:tcPr>
            <w:tcW w:w="1435" w:type="dxa"/>
          </w:tcPr>
          <w:p w14:paraId="24B69611" w14:textId="77777777" w:rsidR="00BF6959" w:rsidRPr="009E26C5" w:rsidRDefault="00BF6959" w:rsidP="00BF695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 w:themeColor="text1"/>
                <w:u w:val="single"/>
              </w:rPr>
            </w:pPr>
            <w:r w:rsidRPr="009E26C5">
              <w:rPr>
                <w:rFonts w:ascii="Calibri" w:hAnsi="Calibri" w:cs="Calibri"/>
                <w:b/>
                <w:color w:val="000000" w:themeColor="text1"/>
                <w:u w:val="single"/>
              </w:rPr>
              <w:t>Owner</w:t>
            </w:r>
          </w:p>
        </w:tc>
      </w:tr>
      <w:tr w:rsidR="00BF6959" w:rsidRPr="009E26C5" w14:paraId="09C62F3B" w14:textId="77777777" w:rsidTr="2C4A074B">
        <w:tc>
          <w:tcPr>
            <w:tcW w:w="625" w:type="dxa"/>
          </w:tcPr>
          <w:p w14:paraId="3E6292FC" w14:textId="77777777" w:rsidR="00BF6959" w:rsidRPr="009E26C5" w:rsidRDefault="00BF6959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9E26C5">
              <w:rPr>
                <w:rFonts w:ascii="Calibri" w:hAnsi="Calibri" w:cs="Calibri"/>
                <w:color w:val="000000" w:themeColor="text1"/>
              </w:rPr>
              <w:t>1.</w:t>
            </w:r>
          </w:p>
        </w:tc>
        <w:tc>
          <w:tcPr>
            <w:tcW w:w="8010" w:type="dxa"/>
          </w:tcPr>
          <w:p w14:paraId="66ADA9DB" w14:textId="16CF4D19" w:rsidR="00BF6959" w:rsidRPr="009E26C5" w:rsidRDefault="00C35110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Topic:</w:t>
            </w:r>
          </w:p>
          <w:p w14:paraId="391C3634" w14:textId="6F0654A0" w:rsidR="006575BC" w:rsidRDefault="001E7DE6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Data cut</w:t>
            </w:r>
          </w:p>
          <w:p w14:paraId="60E972B6" w14:textId="78B0FED2" w:rsidR="001E7DE6" w:rsidRDefault="001E7DE6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QA log and PD tracker</w:t>
            </w:r>
          </w:p>
          <w:p w14:paraId="392CAFCE" w14:textId="6E0C98D2" w:rsidR="001E7DE6" w:rsidRDefault="001E7DE6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ICON</w:t>
            </w:r>
          </w:p>
          <w:p w14:paraId="7B8DEF9E" w14:textId="77777777" w:rsidR="001E7DE6" w:rsidRDefault="001E7DE6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Satisfaction Matrix</w:t>
            </w:r>
          </w:p>
          <w:p w14:paraId="2F5A2E5F" w14:textId="3BA5D284" w:rsidR="001E7DE6" w:rsidRPr="002B31A7" w:rsidRDefault="001E7DE6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Topics to discuss in biweekly study team meeting this afternoon</w:t>
            </w:r>
          </w:p>
        </w:tc>
        <w:tc>
          <w:tcPr>
            <w:tcW w:w="1435" w:type="dxa"/>
          </w:tcPr>
          <w:p w14:paraId="31B1B6FF" w14:textId="4A396F90" w:rsidR="00BF6959" w:rsidRPr="002B31A7" w:rsidRDefault="002B31A7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B31A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Connie Phung</w:t>
            </w:r>
          </w:p>
        </w:tc>
      </w:tr>
      <w:tr w:rsidR="00C343D1" w:rsidRPr="009E26C5" w14:paraId="398619E8" w14:textId="77777777" w:rsidTr="2C4A074B">
        <w:tc>
          <w:tcPr>
            <w:tcW w:w="625" w:type="dxa"/>
          </w:tcPr>
          <w:p w14:paraId="5E18E966" w14:textId="3B7AF748" w:rsidR="00C343D1" w:rsidRPr="009E26C5" w:rsidRDefault="5F55BCED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2C4A074B">
              <w:rPr>
                <w:rFonts w:ascii="Calibri" w:hAnsi="Calibri" w:cs="Calibri"/>
                <w:color w:val="000000" w:themeColor="text1"/>
              </w:rPr>
              <w:t>2.</w:t>
            </w:r>
          </w:p>
        </w:tc>
        <w:tc>
          <w:tcPr>
            <w:tcW w:w="8010" w:type="dxa"/>
          </w:tcPr>
          <w:p w14:paraId="5A26C8A4" w14:textId="25A1C757" w:rsidR="0016282C" w:rsidRDefault="00C35110" w:rsidP="0016282C">
            <w:pPr>
              <w:spacing w:line="252" w:lineRule="auto"/>
              <w:rPr>
                <w:rFonts w:ascii="Calibri" w:eastAsia="MS Mincho" w:hAnsi="Calibri" w:cs="Calibri"/>
                <w:b/>
                <w:bCs/>
                <w:color w:val="000000" w:themeColor="text1"/>
                <w:lang w:eastAsia="en-US"/>
              </w:rPr>
            </w:pPr>
            <w:r>
              <w:rPr>
                <w:rFonts w:ascii="Calibri" w:eastAsia="MS Mincho" w:hAnsi="Calibri" w:cs="Calibri"/>
                <w:b/>
                <w:bCs/>
                <w:color w:val="000000" w:themeColor="text1"/>
                <w:lang w:eastAsia="en-US"/>
              </w:rPr>
              <w:t>Meeting Details:</w:t>
            </w:r>
          </w:p>
          <w:p w14:paraId="73587AAB" w14:textId="585C04A1" w:rsidR="001E7DE6" w:rsidRDefault="001E7DE6" w:rsidP="001E7DE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 cut</w:t>
            </w:r>
          </w:p>
          <w:p w14:paraId="2466D6D4" w14:textId="0D9F897F" w:rsidR="001E7DE6" w:rsidRPr="001E7DE6" w:rsidRDefault="001E7DE6" w:rsidP="001E7DE6">
            <w:pPr>
              <w:pStyle w:val="NormalWeb"/>
              <w:spacing w:before="0" w:beforeAutospacing="0" w:after="0" w:afterAutospacing="0"/>
              <w:ind w:left="794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E7DE6">
              <w:rPr>
                <w:rFonts w:ascii="Calibri" w:hAnsi="Calibri" w:cs="Calibri"/>
                <w:color w:val="FF0000"/>
                <w:sz w:val="22"/>
                <w:szCs w:val="22"/>
              </w:rPr>
              <w:t>WE NEED TO DETERMINE A DATE FOR DATA CUT</w:t>
            </w:r>
          </w:p>
          <w:p w14:paraId="184C3B4A" w14:textId="23B60CB4" w:rsidR="001E7DE6" w:rsidRDefault="001E7DE6" w:rsidP="001E7DE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 would be easier if Patti can write own queries and review herself, but Syneos does not give WRITE access to sponsors (added to satisfaction matrix)</w:t>
            </w:r>
          </w:p>
          <w:p w14:paraId="1A121322" w14:textId="579E834E" w:rsidR="001E7DE6" w:rsidRDefault="00451CA8" w:rsidP="001E7DE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 needs to make listings before can determine data cut</w:t>
            </w:r>
          </w:p>
          <w:p w14:paraId="7720249E" w14:textId="5B2C1CD1" w:rsidR="00451CA8" w:rsidRDefault="00451CA8" w:rsidP="001E7DE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Wait for Susan to let team knows when she will complete listings</w:t>
            </w:r>
          </w:p>
          <w:p w14:paraId="465A5285" w14:textId="5870DDC4" w:rsidR="00451CA8" w:rsidRDefault="00451CA8" w:rsidP="001E7DE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Queries and review will probably take all of March (2 weeks to review, 2 weeks for query responses)</w:t>
            </w:r>
          </w:p>
          <w:p w14:paraId="7CF87F44" w14:textId="45C9A927" w:rsidR="00451CA8" w:rsidRDefault="00451CA8" w:rsidP="001E7DE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Patti has the Syneos data validation plan, but the team needs to understand the query process</w:t>
            </w:r>
          </w:p>
          <w:p w14:paraId="4A0E6D5F" w14:textId="5BB01071" w:rsidR="00F54BC9" w:rsidRDefault="001E7DE6" w:rsidP="00F54BC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QA log and PD tracker</w:t>
            </w:r>
          </w:p>
          <w:p w14:paraId="3E4D71DA" w14:textId="1125068F" w:rsidR="002D78F0" w:rsidRDefault="00451CA8" w:rsidP="00A24BB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QA log and PD tracker is out of date, need to ask Syneos for updated ones</w:t>
            </w:r>
          </w:p>
          <w:p w14:paraId="69985DF4" w14:textId="1AB271AA" w:rsidR="0016282C" w:rsidRDefault="0016282C" w:rsidP="001628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ABF501D" w14:textId="77777777" w:rsidR="00451CA8" w:rsidRDefault="00451CA8" w:rsidP="001628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557749D5" w14:textId="071D4E36" w:rsidR="00C343D1" w:rsidRDefault="001E7DE6" w:rsidP="00A24BB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3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Satisfaction Matrix</w:t>
            </w:r>
          </w:p>
          <w:p w14:paraId="4BDB6C96" w14:textId="7AC676D0" w:rsidR="00A24BB9" w:rsidRDefault="00FA2755" w:rsidP="00A24BB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Syneos keep reusing old distribution</w:t>
            </w:r>
          </w:p>
          <w:p w14:paraId="2AC8FAB5" w14:textId="73602B78" w:rsidR="00FA2755" w:rsidRDefault="00FA2755" w:rsidP="00A24BB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Need to send meetings earlier</w:t>
            </w:r>
          </w:p>
          <w:p w14:paraId="4B708C56" w14:textId="76DD89D1" w:rsidR="00FA2755" w:rsidRDefault="00FA2755" w:rsidP="00A24BB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IRB process is slow</w:t>
            </w:r>
          </w:p>
          <w:p w14:paraId="2BFD0BAA" w14:textId="77777777" w:rsidR="00FA2755" w:rsidRDefault="00FA2755" w:rsidP="00FA2755">
            <w:pPr>
              <w:pStyle w:val="NormalWeb"/>
              <w:spacing w:before="0" w:beforeAutospacing="0" w:after="0" w:afterAutospacing="0"/>
              <w:ind w:left="1154"/>
              <w:rPr>
                <w:rFonts w:ascii="Calibri" w:hAnsi="Calibri" w:cs="Calibri"/>
                <w:sz w:val="22"/>
                <w:szCs w:val="22"/>
              </w:rPr>
            </w:pPr>
          </w:p>
          <w:p w14:paraId="73AE3870" w14:textId="655387A6" w:rsidR="001E7DE6" w:rsidRDefault="001E7DE6" w:rsidP="001E7DE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4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Topics to discuss in biweekly study team meeting this afternoon</w:t>
            </w:r>
          </w:p>
          <w:p w14:paraId="1B684170" w14:textId="4E1B55B0" w:rsidR="001E7DE6" w:rsidRDefault="001E7DE6" w:rsidP="001E7DE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Ask Syneos to give WRITE access to Patti and Susan. If not, ask why they cannot</w:t>
            </w:r>
            <w:r w:rsidR="00165435">
              <w:rPr>
                <w:rFonts w:ascii="Calibri" w:hAnsi="Calibri" w:cs="Calibri"/>
                <w:sz w:val="22"/>
                <w:szCs w:val="22"/>
              </w:rPr>
              <w:t>. This is not an issue for other vendors.</w:t>
            </w:r>
          </w:p>
          <w:p w14:paraId="65F9FF95" w14:textId="77777777" w:rsidR="001E7DE6" w:rsidRDefault="00451CA8" w:rsidP="00451CA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Ask Syneos what the query process is and to send Patti what they have done so far</w:t>
            </w:r>
          </w:p>
          <w:p w14:paraId="7963DE43" w14:textId="44EB66BE" w:rsidR="00451CA8" w:rsidRDefault="00451CA8" w:rsidP="00451CA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QA log and PD tracker is out of date, need to ask Syneos for updated ones</w:t>
            </w:r>
          </w:p>
          <w:p w14:paraId="15D15A32" w14:textId="25FC26E1" w:rsidR="00FA2755" w:rsidRDefault="00FA2755" w:rsidP="00451CA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Ask for IRB update and what is the delay</w:t>
            </w:r>
          </w:p>
          <w:p w14:paraId="556C43DA" w14:textId="41EB84F4" w:rsidR="00FA2755" w:rsidRDefault="00FA2755" w:rsidP="00451CA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Old distribution list, and send meeting events earlier with correct distribution</w:t>
            </w:r>
          </w:p>
          <w:p w14:paraId="7CBEDFB8" w14:textId="315D5E5E" w:rsidR="00451CA8" w:rsidRPr="00A24BB9" w:rsidRDefault="00451CA8" w:rsidP="00451CA8">
            <w:pPr>
              <w:pStyle w:val="NormalWeb"/>
              <w:spacing w:before="0" w:beforeAutospacing="0" w:after="0" w:afterAutospacing="0"/>
              <w:ind w:left="1514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35" w:type="dxa"/>
          </w:tcPr>
          <w:p w14:paraId="4868E501" w14:textId="77777777" w:rsidR="00C343D1" w:rsidRDefault="0010020D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lastRenderedPageBreak/>
              <w:t>Connie Phung</w:t>
            </w:r>
          </w:p>
          <w:p w14:paraId="7C9CA137" w14:textId="77777777" w:rsidR="00412E11" w:rsidRDefault="00412E11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</w:p>
          <w:p w14:paraId="419984BD" w14:textId="7D107D1C" w:rsidR="00412E11" w:rsidRPr="009E26C5" w:rsidRDefault="00412E11" w:rsidP="00F8789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0E74DBF3" w14:textId="77777777" w:rsidR="00274320" w:rsidRPr="009E26C5" w:rsidRDefault="00274320" w:rsidP="00274320">
      <w:pPr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835"/>
        <w:gridCol w:w="3240"/>
      </w:tblGrid>
      <w:tr w:rsidR="00C35110" w:rsidRPr="009E26C5" w14:paraId="4097448F" w14:textId="77777777" w:rsidTr="00C35110">
        <w:tc>
          <w:tcPr>
            <w:tcW w:w="6835" w:type="dxa"/>
            <w:shd w:val="clear" w:color="auto" w:fill="BFBFBF" w:themeFill="background1" w:themeFillShade="BF"/>
          </w:tcPr>
          <w:p w14:paraId="3426B0E0" w14:textId="77777777" w:rsidR="00C35110" w:rsidRPr="009E26C5" w:rsidRDefault="00C35110" w:rsidP="005436E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 w:themeColor="text1"/>
                <w:sz w:val="20"/>
                <w:szCs w:val="20"/>
                <w:u w:val="single"/>
              </w:rPr>
            </w:pPr>
            <w:r w:rsidRPr="009E26C5">
              <w:rPr>
                <w:rFonts w:ascii="Calibri" w:hAnsi="Calibri" w:cs="Calibri"/>
                <w:b/>
                <w:color w:val="000000" w:themeColor="text1"/>
                <w:sz w:val="20"/>
                <w:szCs w:val="20"/>
                <w:u w:val="single"/>
              </w:rPr>
              <w:t>Action Items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4B5C52AC" w14:textId="77777777" w:rsidR="00C35110" w:rsidRPr="009E26C5" w:rsidRDefault="00C35110" w:rsidP="006059B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  <w:u w:val="single"/>
              </w:rPr>
            </w:pPr>
            <w:r w:rsidRPr="009E26C5">
              <w:rPr>
                <w:rFonts w:ascii="Calibri" w:hAnsi="Calibri" w:cs="Calibri"/>
                <w:b/>
                <w:color w:val="000000" w:themeColor="text1"/>
                <w:sz w:val="20"/>
                <w:szCs w:val="20"/>
                <w:u w:val="single"/>
              </w:rPr>
              <w:t>Owner</w:t>
            </w:r>
          </w:p>
        </w:tc>
      </w:tr>
      <w:tr w:rsidR="00C35110" w:rsidRPr="009E26C5" w14:paraId="45D73536" w14:textId="77777777" w:rsidTr="00C35110">
        <w:tc>
          <w:tcPr>
            <w:tcW w:w="6835" w:type="dxa"/>
          </w:tcPr>
          <w:p w14:paraId="062DFF8A" w14:textId="6316C7BF" w:rsidR="00C35110" w:rsidRPr="0010020D" w:rsidRDefault="00451CA8" w:rsidP="006059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Susan to let team know when listings will be completed</w:t>
            </w:r>
          </w:p>
        </w:tc>
        <w:tc>
          <w:tcPr>
            <w:tcW w:w="3240" w:type="dxa"/>
          </w:tcPr>
          <w:p w14:paraId="2DB0FF97" w14:textId="7D889F8C" w:rsidR="00C35110" w:rsidRPr="0010020D" w:rsidRDefault="00451CA8" w:rsidP="006059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Susan Fish</w:t>
            </w:r>
          </w:p>
        </w:tc>
      </w:tr>
      <w:tr w:rsidR="00C35110" w:rsidRPr="009E26C5" w14:paraId="234115C9" w14:textId="77777777" w:rsidTr="00C35110">
        <w:tc>
          <w:tcPr>
            <w:tcW w:w="6835" w:type="dxa"/>
          </w:tcPr>
          <w:p w14:paraId="6C213813" w14:textId="1B516217" w:rsidR="00C35110" w:rsidRPr="0010020D" w:rsidRDefault="00995482" w:rsidP="00AB23F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Connie </w:t>
            </w:r>
            <w:r w:rsidR="00AB23F0">
              <w:rPr>
                <w:rFonts w:asciiTheme="minorHAnsi" w:hAnsiTheme="minorHAnsi" w:cstheme="minorHAnsi"/>
                <w:sz w:val="22"/>
                <w:szCs w:val="22"/>
              </w:rPr>
              <w:t>update satisfaction matrix</w:t>
            </w:r>
          </w:p>
        </w:tc>
        <w:tc>
          <w:tcPr>
            <w:tcW w:w="3240" w:type="dxa"/>
          </w:tcPr>
          <w:p w14:paraId="51711A7A" w14:textId="7C0A7E86" w:rsidR="00C35110" w:rsidRPr="0010020D" w:rsidRDefault="00995482" w:rsidP="006059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Connie Phung</w:t>
            </w:r>
          </w:p>
        </w:tc>
      </w:tr>
      <w:tr w:rsidR="00C35110" w:rsidRPr="009E26C5" w14:paraId="1325DBC1" w14:textId="77777777" w:rsidTr="00C35110">
        <w:tc>
          <w:tcPr>
            <w:tcW w:w="6835" w:type="dxa"/>
          </w:tcPr>
          <w:p w14:paraId="12ED8196" w14:textId="3D627DAF" w:rsidR="00C35110" w:rsidRPr="0010020D" w:rsidRDefault="00AB23F0" w:rsidP="006059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Susan to comment on satisfaction matrix</w:t>
            </w:r>
          </w:p>
        </w:tc>
        <w:tc>
          <w:tcPr>
            <w:tcW w:w="3240" w:type="dxa"/>
          </w:tcPr>
          <w:p w14:paraId="3C91087F" w14:textId="5EB13DC0" w:rsidR="0010020D" w:rsidRPr="0010020D" w:rsidRDefault="00AB23F0" w:rsidP="006059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Susan Fish</w:t>
            </w:r>
          </w:p>
        </w:tc>
      </w:tr>
    </w:tbl>
    <w:p w14:paraId="0B129CB0" w14:textId="77777777" w:rsidR="00A54402" w:rsidRPr="009E26C5" w:rsidRDefault="00A54402" w:rsidP="00FA1EC1">
      <w:pPr>
        <w:rPr>
          <w:rFonts w:ascii="Calibri" w:hAnsi="Calibri" w:cs="Calibri"/>
        </w:rPr>
      </w:pPr>
    </w:p>
    <w:p w14:paraId="6411D55E" w14:textId="73F5CBCB" w:rsidR="007A3F17" w:rsidRPr="00C35110" w:rsidRDefault="007A3F17" w:rsidP="00FA1EC1">
      <w:pPr>
        <w:rPr>
          <w:rFonts w:ascii="Calibri" w:hAnsi="Calibri" w:cs="Calibri"/>
        </w:rPr>
      </w:pPr>
      <w:r w:rsidRPr="00C35110">
        <w:rPr>
          <w:rFonts w:ascii="Calibri" w:hAnsi="Calibri" w:cs="Calibri"/>
          <w:b/>
        </w:rPr>
        <w:t xml:space="preserve">Minutes taken by: </w:t>
      </w:r>
      <w:r w:rsidRPr="00C35110">
        <w:rPr>
          <w:rFonts w:ascii="Calibri" w:hAnsi="Calibri" w:cs="Calibri"/>
        </w:rPr>
        <w:t xml:space="preserve"> </w:t>
      </w:r>
      <w:r w:rsidR="00C35110" w:rsidRPr="00C35110">
        <w:rPr>
          <w:rFonts w:ascii="Calibri" w:hAnsi="Calibri" w:cs="Calibri"/>
          <w:b/>
          <w:bCs/>
          <w:iCs/>
        </w:rPr>
        <w:t>Connie Phung</w:t>
      </w:r>
    </w:p>
    <w:p w14:paraId="1B33514A" w14:textId="53FFF8A8" w:rsidR="00143E70" w:rsidRPr="00C35110" w:rsidRDefault="007A3F17" w:rsidP="00FA1EC1">
      <w:pPr>
        <w:rPr>
          <w:rFonts w:ascii="Calibri" w:hAnsi="Calibri" w:cs="Calibri"/>
        </w:rPr>
      </w:pPr>
      <w:r w:rsidRPr="00C35110">
        <w:rPr>
          <w:rFonts w:ascii="Calibri" w:hAnsi="Calibri" w:cs="Calibri"/>
          <w:b/>
        </w:rPr>
        <w:t>Date minutes finalized/distributed:</w:t>
      </w:r>
      <w:r w:rsidRPr="00C35110">
        <w:rPr>
          <w:rFonts w:ascii="Calibri" w:hAnsi="Calibri" w:cs="Calibri"/>
        </w:rPr>
        <w:t xml:space="preserve">  </w:t>
      </w:r>
      <w:r w:rsidR="00F1301A">
        <w:rPr>
          <w:rFonts w:ascii="Calibri" w:hAnsi="Calibri" w:cs="Calibri"/>
          <w:b/>
          <w:bCs/>
          <w:iCs/>
        </w:rPr>
        <w:t>22</w:t>
      </w:r>
      <w:bookmarkStart w:id="0" w:name="_GoBack"/>
      <w:bookmarkEnd w:id="0"/>
      <w:r w:rsidR="00C35110" w:rsidRPr="00C35110">
        <w:rPr>
          <w:rFonts w:ascii="Calibri" w:hAnsi="Calibri" w:cs="Calibri"/>
          <w:b/>
          <w:bCs/>
          <w:iCs/>
        </w:rPr>
        <w:t>-Feb-2021</w:t>
      </w:r>
      <w:r w:rsidRPr="00C35110">
        <w:rPr>
          <w:rFonts w:ascii="Calibri" w:hAnsi="Calibri" w:cs="Calibri"/>
        </w:rPr>
        <w:t xml:space="preserve"> </w:t>
      </w:r>
    </w:p>
    <w:p w14:paraId="0FEDAF4D" w14:textId="45E60544" w:rsidR="002F6597" w:rsidRPr="009E26C5" w:rsidRDefault="002F6597" w:rsidP="00FA1EC1">
      <w:pPr>
        <w:rPr>
          <w:rFonts w:ascii="Calibri" w:hAnsi="Calibri" w:cs="Calibri"/>
        </w:rPr>
      </w:pPr>
    </w:p>
    <w:sectPr w:rsidR="002F6597" w:rsidRPr="009E26C5" w:rsidSect="002F36F1">
      <w:headerReference w:type="default" r:id="rId13"/>
      <w:footerReference w:type="default" r:id="rId14"/>
      <w:pgSz w:w="12240" w:h="15840" w:code="1"/>
      <w:pgMar w:top="1440" w:right="1080" w:bottom="1440" w:left="108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F781F" w14:textId="77777777" w:rsidR="00856944" w:rsidRPr="005A6799" w:rsidRDefault="00856944" w:rsidP="005A6799">
      <w:r>
        <w:separator/>
      </w:r>
    </w:p>
  </w:endnote>
  <w:endnote w:type="continuationSeparator" w:id="0">
    <w:p w14:paraId="781B0E2A" w14:textId="77777777" w:rsidR="00856944" w:rsidRPr="005A6799" w:rsidRDefault="00856944" w:rsidP="005A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2443" w14:textId="0F8683BA" w:rsidR="009E26C5" w:rsidRPr="00BA63E6" w:rsidRDefault="009E26C5" w:rsidP="009E26C5">
    <w:pPr>
      <w:pStyle w:val="FooterDate"/>
      <w:tabs>
        <w:tab w:val="clear" w:pos="9900"/>
        <w:tab w:val="right" w:pos="10440"/>
      </w:tabs>
      <w:spacing w:before="120" w:after="120"/>
      <w:rPr>
        <w:rFonts w:cstheme="minorHAnsi"/>
        <w:sz w:val="20"/>
      </w:rPr>
    </w:pPr>
    <w:r w:rsidRPr="00BA63E6">
      <w:rPr>
        <w:rFonts w:cstheme="minorHAnsi"/>
        <w:sz w:val="20"/>
      </w:rPr>
      <w:t>RD</w:t>
    </w:r>
    <w:r w:rsidR="00A62281">
      <w:rPr>
        <w:rFonts w:cstheme="minorHAnsi"/>
        <w:sz w:val="20"/>
      </w:rPr>
      <w:t>-TMP</w:t>
    </w:r>
    <w:r w:rsidR="00BD6ADF">
      <w:rPr>
        <w:rFonts w:cstheme="minorHAnsi"/>
        <w:sz w:val="20"/>
      </w:rPr>
      <w:t>-WI</w:t>
    </w:r>
    <w:r w:rsidR="00A62281">
      <w:rPr>
        <w:rFonts w:cstheme="minorHAnsi"/>
        <w:sz w:val="20"/>
      </w:rPr>
      <w:t>-013628-4</w:t>
    </w:r>
    <w:r w:rsidRPr="00BA63E6">
      <w:rPr>
        <w:rFonts w:cstheme="minorHAnsi"/>
        <w:sz w:val="20"/>
      </w:rPr>
      <w:t>, v</w:t>
    </w:r>
    <w:r w:rsidR="00A62281">
      <w:rPr>
        <w:rFonts w:cstheme="minorHAnsi"/>
        <w:sz w:val="20"/>
      </w:rPr>
      <w:t>0</w:t>
    </w:r>
    <w:r w:rsidR="00BD6ADF">
      <w:rPr>
        <w:rFonts w:cstheme="minorHAnsi"/>
        <w:sz w:val="20"/>
      </w:rPr>
      <w:t>3</w:t>
    </w:r>
    <w:r w:rsidRPr="00BA63E6">
      <w:rPr>
        <w:rFonts w:cstheme="minorHAnsi"/>
        <w:sz w:val="20"/>
      </w:rPr>
      <w:tab/>
      <w:t>BMS Information</w:t>
    </w:r>
    <w:r w:rsidRPr="00BA63E6">
      <w:rPr>
        <w:rFonts w:cstheme="minorHAnsi"/>
        <w:sz w:val="20"/>
      </w:rPr>
      <w:tab/>
    </w:r>
    <w:r w:rsidRPr="00BA63E6">
      <w:rPr>
        <w:rFonts w:cstheme="minorHAnsi"/>
        <w:snapToGrid w:val="0"/>
        <w:sz w:val="20"/>
      </w:rPr>
      <w:t xml:space="preserve">Page </w:t>
    </w:r>
    <w:r w:rsidRPr="00BA63E6">
      <w:rPr>
        <w:rStyle w:val="PageNumber"/>
        <w:rFonts w:eastAsiaTheme="majorEastAsia" w:cstheme="minorHAnsi"/>
        <w:sz w:val="20"/>
      </w:rPr>
      <w:fldChar w:fldCharType="begin"/>
    </w:r>
    <w:r w:rsidRPr="00BA63E6">
      <w:rPr>
        <w:rStyle w:val="PageNumber"/>
        <w:rFonts w:eastAsiaTheme="majorEastAsia" w:cstheme="minorHAnsi"/>
        <w:sz w:val="20"/>
      </w:rPr>
      <w:instrText xml:space="preserve"> PAGE </w:instrText>
    </w:r>
    <w:r w:rsidRPr="00BA63E6">
      <w:rPr>
        <w:rStyle w:val="PageNumber"/>
        <w:rFonts w:eastAsiaTheme="majorEastAsia" w:cstheme="minorHAnsi"/>
        <w:sz w:val="20"/>
      </w:rPr>
      <w:fldChar w:fldCharType="separate"/>
    </w:r>
    <w:r w:rsidR="00F1301A">
      <w:rPr>
        <w:rStyle w:val="PageNumber"/>
        <w:rFonts w:eastAsiaTheme="majorEastAsia" w:cstheme="minorHAnsi"/>
        <w:noProof/>
        <w:sz w:val="20"/>
      </w:rPr>
      <w:t>2</w:t>
    </w:r>
    <w:r w:rsidRPr="00BA63E6">
      <w:rPr>
        <w:rStyle w:val="PageNumber"/>
        <w:rFonts w:eastAsiaTheme="majorEastAsia" w:cstheme="minorHAnsi"/>
        <w:sz w:val="20"/>
      </w:rPr>
      <w:fldChar w:fldCharType="end"/>
    </w:r>
    <w:r w:rsidRPr="00BA63E6">
      <w:rPr>
        <w:rStyle w:val="PageNumber"/>
        <w:rFonts w:eastAsiaTheme="majorEastAsia" w:cstheme="minorHAnsi"/>
        <w:sz w:val="20"/>
      </w:rPr>
      <w:t xml:space="preserve"> of </w:t>
    </w:r>
    <w:r w:rsidRPr="00BA63E6">
      <w:rPr>
        <w:rStyle w:val="PageNumber"/>
        <w:rFonts w:eastAsiaTheme="majorEastAsia" w:cstheme="minorHAnsi"/>
        <w:sz w:val="20"/>
      </w:rPr>
      <w:fldChar w:fldCharType="begin"/>
    </w:r>
    <w:r w:rsidRPr="00BA63E6">
      <w:rPr>
        <w:rStyle w:val="PageNumber"/>
        <w:rFonts w:eastAsiaTheme="majorEastAsia" w:cstheme="minorHAnsi"/>
        <w:sz w:val="20"/>
      </w:rPr>
      <w:instrText xml:space="preserve"> NUMPAGES </w:instrText>
    </w:r>
    <w:r w:rsidRPr="00BA63E6">
      <w:rPr>
        <w:rStyle w:val="PageNumber"/>
        <w:rFonts w:eastAsiaTheme="majorEastAsia" w:cstheme="minorHAnsi"/>
        <w:sz w:val="20"/>
      </w:rPr>
      <w:fldChar w:fldCharType="separate"/>
    </w:r>
    <w:r w:rsidR="00F1301A">
      <w:rPr>
        <w:rStyle w:val="PageNumber"/>
        <w:rFonts w:eastAsiaTheme="majorEastAsia" w:cstheme="minorHAnsi"/>
        <w:noProof/>
        <w:sz w:val="20"/>
      </w:rPr>
      <w:t>2</w:t>
    </w:r>
    <w:r w:rsidRPr="00BA63E6">
      <w:rPr>
        <w:rStyle w:val="PageNumber"/>
        <w:rFonts w:eastAsiaTheme="majorEastAsia" w:cs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319FF" w14:textId="77777777" w:rsidR="00856944" w:rsidRPr="005A6799" w:rsidRDefault="00856944" w:rsidP="005A6799">
      <w:r>
        <w:separator/>
      </w:r>
    </w:p>
  </w:footnote>
  <w:footnote w:type="continuationSeparator" w:id="0">
    <w:p w14:paraId="5720944D" w14:textId="77777777" w:rsidR="00856944" w:rsidRPr="005A6799" w:rsidRDefault="00856944" w:rsidP="005A6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ACA0E" w14:textId="77777777" w:rsidR="000805A8" w:rsidRPr="005A6799" w:rsidRDefault="00AD3C00" w:rsidP="00FF3665">
    <w:pPr>
      <w:pStyle w:val="Header"/>
      <w:tabs>
        <w:tab w:val="left" w:pos="2760"/>
      </w:tabs>
      <w:ind w:right="-576"/>
    </w:pPr>
    <w:r>
      <w:rPr>
        <w:rFonts w:ascii="Verdana" w:eastAsia="Times New Roman" w:hAnsi="Verdana" w:cs="Helvetica"/>
        <w:noProof/>
        <w:color w:val="333333"/>
        <w:sz w:val="16"/>
        <w:szCs w:val="16"/>
        <w:lang w:eastAsia="en-US"/>
      </w:rPr>
      <w:drawing>
        <wp:inline distT="0" distB="0" distL="0" distR="0" wp14:anchorId="230D2040" wp14:editId="2695121B">
          <wp:extent cx="2051050" cy="284033"/>
          <wp:effectExtent l="0" t="0" r="635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ms_logo_rgb_pos_3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2731" cy="292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05A8">
      <w:rPr>
        <w:rFonts w:ascii="Verdana" w:eastAsia="Times New Roman" w:hAnsi="Verdana" w:cs="Helvetica"/>
        <w:noProof/>
        <w:color w:val="333333"/>
        <w:sz w:val="16"/>
        <w:szCs w:val="16"/>
      </w:rPr>
      <w:tab/>
    </w:r>
    <w:r w:rsidR="000805A8">
      <w:rPr>
        <w:rFonts w:ascii="Verdana" w:eastAsia="Times New Roman" w:hAnsi="Verdana" w:cs="Helvetica"/>
        <w:noProof/>
        <w:color w:val="333333"/>
        <w:sz w:val="16"/>
        <w:szCs w:val="16"/>
      </w:rPr>
      <w:tab/>
    </w:r>
    <w:r w:rsidR="000805A8">
      <w:rPr>
        <w:rFonts w:ascii="Verdana" w:eastAsia="Times New Roman" w:hAnsi="Verdana" w:cs="Helvetica"/>
        <w:noProof/>
        <w:color w:val="333333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B2D"/>
    <w:multiLevelType w:val="hybridMultilevel"/>
    <w:tmpl w:val="4428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54C0C"/>
    <w:multiLevelType w:val="hybridMultilevel"/>
    <w:tmpl w:val="6FDE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3A2A"/>
    <w:multiLevelType w:val="hybridMultilevel"/>
    <w:tmpl w:val="2DA4788E"/>
    <w:lvl w:ilvl="0" w:tplc="0409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4DAD369E"/>
    <w:multiLevelType w:val="hybridMultilevel"/>
    <w:tmpl w:val="28D8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24CBE"/>
    <w:multiLevelType w:val="hybridMultilevel"/>
    <w:tmpl w:val="DB968382"/>
    <w:lvl w:ilvl="0" w:tplc="5D3E6D26">
      <w:start w:val="9"/>
      <w:numFmt w:val="bullet"/>
      <w:lvlText w:val="-"/>
      <w:lvlJc w:val="left"/>
      <w:pPr>
        <w:ind w:left="6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5" w15:restartNumberingAfterBreak="0">
    <w:nsid w:val="69A47A1F"/>
    <w:multiLevelType w:val="hybridMultilevel"/>
    <w:tmpl w:val="B7E8DC50"/>
    <w:lvl w:ilvl="0" w:tplc="0409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78692685"/>
    <w:multiLevelType w:val="hybridMultilevel"/>
    <w:tmpl w:val="2902A9D8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rrentCoreTemplateVersion" w:val="4.01"/>
    <w:docVar w:name="InitialCoreTemplateVersion" w:val="4.01"/>
  </w:docVars>
  <w:rsids>
    <w:rsidRoot w:val="00B4541B"/>
    <w:rsid w:val="00000236"/>
    <w:rsid w:val="000024A8"/>
    <w:rsid w:val="0000347D"/>
    <w:rsid w:val="000038B3"/>
    <w:rsid w:val="0000482B"/>
    <w:rsid w:val="00004EA2"/>
    <w:rsid w:val="000055BC"/>
    <w:rsid w:val="00005770"/>
    <w:rsid w:val="00006160"/>
    <w:rsid w:val="000151BB"/>
    <w:rsid w:val="000167FF"/>
    <w:rsid w:val="0001733A"/>
    <w:rsid w:val="00021419"/>
    <w:rsid w:val="00026866"/>
    <w:rsid w:val="00027859"/>
    <w:rsid w:val="00027C36"/>
    <w:rsid w:val="00027C53"/>
    <w:rsid w:val="00031413"/>
    <w:rsid w:val="0003427B"/>
    <w:rsid w:val="00034377"/>
    <w:rsid w:val="000358D8"/>
    <w:rsid w:val="00036389"/>
    <w:rsid w:val="00036C19"/>
    <w:rsid w:val="0003704D"/>
    <w:rsid w:val="00041C35"/>
    <w:rsid w:val="00042F57"/>
    <w:rsid w:val="000443AE"/>
    <w:rsid w:val="0004472A"/>
    <w:rsid w:val="00044C4F"/>
    <w:rsid w:val="00045DD6"/>
    <w:rsid w:val="00047840"/>
    <w:rsid w:val="00047D97"/>
    <w:rsid w:val="0005094A"/>
    <w:rsid w:val="0005480E"/>
    <w:rsid w:val="00054C40"/>
    <w:rsid w:val="00060AB5"/>
    <w:rsid w:val="000612F7"/>
    <w:rsid w:val="0006288C"/>
    <w:rsid w:val="00067B37"/>
    <w:rsid w:val="00071F7D"/>
    <w:rsid w:val="0007261F"/>
    <w:rsid w:val="000730F2"/>
    <w:rsid w:val="000805A8"/>
    <w:rsid w:val="000873D0"/>
    <w:rsid w:val="00087AD9"/>
    <w:rsid w:val="00091EA7"/>
    <w:rsid w:val="00092F93"/>
    <w:rsid w:val="00093944"/>
    <w:rsid w:val="000946E0"/>
    <w:rsid w:val="00094ECA"/>
    <w:rsid w:val="00097EAD"/>
    <w:rsid w:val="000A3010"/>
    <w:rsid w:val="000A3A5F"/>
    <w:rsid w:val="000A72E1"/>
    <w:rsid w:val="000B1A19"/>
    <w:rsid w:val="000B1BD8"/>
    <w:rsid w:val="000B32CA"/>
    <w:rsid w:val="000B3630"/>
    <w:rsid w:val="000B3FBF"/>
    <w:rsid w:val="000B7F1B"/>
    <w:rsid w:val="000C3D04"/>
    <w:rsid w:val="000C579A"/>
    <w:rsid w:val="000C666A"/>
    <w:rsid w:val="000C7739"/>
    <w:rsid w:val="000D16FD"/>
    <w:rsid w:val="000D2601"/>
    <w:rsid w:val="000D7F43"/>
    <w:rsid w:val="000E2813"/>
    <w:rsid w:val="000E2AF7"/>
    <w:rsid w:val="000E4720"/>
    <w:rsid w:val="000E5E5B"/>
    <w:rsid w:val="000E70A1"/>
    <w:rsid w:val="000E72AD"/>
    <w:rsid w:val="000F1F09"/>
    <w:rsid w:val="000F3975"/>
    <w:rsid w:val="0010020D"/>
    <w:rsid w:val="00100E99"/>
    <w:rsid w:val="00103249"/>
    <w:rsid w:val="00106660"/>
    <w:rsid w:val="00111D28"/>
    <w:rsid w:val="00111FEE"/>
    <w:rsid w:val="00112446"/>
    <w:rsid w:val="00115CE5"/>
    <w:rsid w:val="0011670C"/>
    <w:rsid w:val="00120486"/>
    <w:rsid w:val="00121222"/>
    <w:rsid w:val="00125100"/>
    <w:rsid w:val="00134C07"/>
    <w:rsid w:val="00134E40"/>
    <w:rsid w:val="00135984"/>
    <w:rsid w:val="00137E53"/>
    <w:rsid w:val="00142C11"/>
    <w:rsid w:val="00143351"/>
    <w:rsid w:val="001437C7"/>
    <w:rsid w:val="00143E70"/>
    <w:rsid w:val="00144D6C"/>
    <w:rsid w:val="0014591D"/>
    <w:rsid w:val="001547BC"/>
    <w:rsid w:val="001550C2"/>
    <w:rsid w:val="00160039"/>
    <w:rsid w:val="0016282C"/>
    <w:rsid w:val="001633C8"/>
    <w:rsid w:val="001638C4"/>
    <w:rsid w:val="00163B82"/>
    <w:rsid w:val="00164DF7"/>
    <w:rsid w:val="00164F6E"/>
    <w:rsid w:val="00165435"/>
    <w:rsid w:val="00166813"/>
    <w:rsid w:val="00167C09"/>
    <w:rsid w:val="0017052B"/>
    <w:rsid w:val="00172E1B"/>
    <w:rsid w:val="001733B4"/>
    <w:rsid w:val="001733C8"/>
    <w:rsid w:val="00174140"/>
    <w:rsid w:val="001752AD"/>
    <w:rsid w:val="00175F7B"/>
    <w:rsid w:val="00180E66"/>
    <w:rsid w:val="001875CA"/>
    <w:rsid w:val="00192351"/>
    <w:rsid w:val="001929E4"/>
    <w:rsid w:val="001950AB"/>
    <w:rsid w:val="001A060C"/>
    <w:rsid w:val="001A4296"/>
    <w:rsid w:val="001A6159"/>
    <w:rsid w:val="001A7E37"/>
    <w:rsid w:val="001B1231"/>
    <w:rsid w:val="001B55A6"/>
    <w:rsid w:val="001B7778"/>
    <w:rsid w:val="001C0442"/>
    <w:rsid w:val="001C0657"/>
    <w:rsid w:val="001C19AE"/>
    <w:rsid w:val="001C2D16"/>
    <w:rsid w:val="001C7679"/>
    <w:rsid w:val="001D11F3"/>
    <w:rsid w:val="001D13F4"/>
    <w:rsid w:val="001D251C"/>
    <w:rsid w:val="001D29C2"/>
    <w:rsid w:val="001D3448"/>
    <w:rsid w:val="001D34CA"/>
    <w:rsid w:val="001D4F63"/>
    <w:rsid w:val="001D62F5"/>
    <w:rsid w:val="001D6605"/>
    <w:rsid w:val="001E55B0"/>
    <w:rsid w:val="001E7DE6"/>
    <w:rsid w:val="001F3FB7"/>
    <w:rsid w:val="001F648D"/>
    <w:rsid w:val="00204D0F"/>
    <w:rsid w:val="002066F4"/>
    <w:rsid w:val="00207D96"/>
    <w:rsid w:val="00215838"/>
    <w:rsid w:val="0022353A"/>
    <w:rsid w:val="002264A3"/>
    <w:rsid w:val="00227196"/>
    <w:rsid w:val="00230FA5"/>
    <w:rsid w:val="0023230C"/>
    <w:rsid w:val="002329E4"/>
    <w:rsid w:val="00234F6B"/>
    <w:rsid w:val="00240F15"/>
    <w:rsid w:val="0024465C"/>
    <w:rsid w:val="0024477C"/>
    <w:rsid w:val="00251276"/>
    <w:rsid w:val="00251ED0"/>
    <w:rsid w:val="00255D1E"/>
    <w:rsid w:val="00256A75"/>
    <w:rsid w:val="00257E45"/>
    <w:rsid w:val="00261B75"/>
    <w:rsid w:val="00261E6D"/>
    <w:rsid w:val="00263DEF"/>
    <w:rsid w:val="00265A0B"/>
    <w:rsid w:val="00270EF9"/>
    <w:rsid w:val="00274320"/>
    <w:rsid w:val="00281754"/>
    <w:rsid w:val="00284248"/>
    <w:rsid w:val="00284319"/>
    <w:rsid w:val="00287236"/>
    <w:rsid w:val="00287899"/>
    <w:rsid w:val="0029329E"/>
    <w:rsid w:val="002963AA"/>
    <w:rsid w:val="0029669B"/>
    <w:rsid w:val="002A05B5"/>
    <w:rsid w:val="002A2813"/>
    <w:rsid w:val="002A428C"/>
    <w:rsid w:val="002A4877"/>
    <w:rsid w:val="002A6C77"/>
    <w:rsid w:val="002A721E"/>
    <w:rsid w:val="002B2096"/>
    <w:rsid w:val="002B2FF7"/>
    <w:rsid w:val="002B31A7"/>
    <w:rsid w:val="002C0BFC"/>
    <w:rsid w:val="002C4E5A"/>
    <w:rsid w:val="002C5EE2"/>
    <w:rsid w:val="002D101E"/>
    <w:rsid w:val="002D126B"/>
    <w:rsid w:val="002D5F6A"/>
    <w:rsid w:val="002D6599"/>
    <w:rsid w:val="002D78F0"/>
    <w:rsid w:val="002D7C57"/>
    <w:rsid w:val="002E0D54"/>
    <w:rsid w:val="002E4D4D"/>
    <w:rsid w:val="002E65B4"/>
    <w:rsid w:val="002F1B74"/>
    <w:rsid w:val="002F1D48"/>
    <w:rsid w:val="002F24DA"/>
    <w:rsid w:val="002F36F1"/>
    <w:rsid w:val="002F434E"/>
    <w:rsid w:val="002F6597"/>
    <w:rsid w:val="002F77D0"/>
    <w:rsid w:val="0030163D"/>
    <w:rsid w:val="003076DF"/>
    <w:rsid w:val="00307BC4"/>
    <w:rsid w:val="00310FA1"/>
    <w:rsid w:val="00311445"/>
    <w:rsid w:val="00313897"/>
    <w:rsid w:val="0031677A"/>
    <w:rsid w:val="00320FB7"/>
    <w:rsid w:val="00321DEC"/>
    <w:rsid w:val="003243E0"/>
    <w:rsid w:val="0032592D"/>
    <w:rsid w:val="00325B47"/>
    <w:rsid w:val="0033046E"/>
    <w:rsid w:val="00330960"/>
    <w:rsid w:val="003323BE"/>
    <w:rsid w:val="00334B2D"/>
    <w:rsid w:val="00334CF2"/>
    <w:rsid w:val="00337431"/>
    <w:rsid w:val="00340497"/>
    <w:rsid w:val="00340F56"/>
    <w:rsid w:val="00341CFB"/>
    <w:rsid w:val="0034307C"/>
    <w:rsid w:val="003435FF"/>
    <w:rsid w:val="00343981"/>
    <w:rsid w:val="003439D7"/>
    <w:rsid w:val="003473FF"/>
    <w:rsid w:val="003504EA"/>
    <w:rsid w:val="003524C5"/>
    <w:rsid w:val="00354928"/>
    <w:rsid w:val="003555A8"/>
    <w:rsid w:val="00363A39"/>
    <w:rsid w:val="00365D0B"/>
    <w:rsid w:val="00367564"/>
    <w:rsid w:val="00370813"/>
    <w:rsid w:val="00374466"/>
    <w:rsid w:val="0037644D"/>
    <w:rsid w:val="00377628"/>
    <w:rsid w:val="003801DD"/>
    <w:rsid w:val="003811F3"/>
    <w:rsid w:val="00381D19"/>
    <w:rsid w:val="003833AE"/>
    <w:rsid w:val="003849B9"/>
    <w:rsid w:val="00384FA7"/>
    <w:rsid w:val="00386101"/>
    <w:rsid w:val="00387214"/>
    <w:rsid w:val="0039050D"/>
    <w:rsid w:val="0039077A"/>
    <w:rsid w:val="0039181A"/>
    <w:rsid w:val="00394398"/>
    <w:rsid w:val="00395F83"/>
    <w:rsid w:val="00397849"/>
    <w:rsid w:val="003A0456"/>
    <w:rsid w:val="003A103F"/>
    <w:rsid w:val="003A491B"/>
    <w:rsid w:val="003A6CF9"/>
    <w:rsid w:val="003B033C"/>
    <w:rsid w:val="003B46E2"/>
    <w:rsid w:val="003B49A5"/>
    <w:rsid w:val="003B5E8E"/>
    <w:rsid w:val="003B6EBD"/>
    <w:rsid w:val="003C1158"/>
    <w:rsid w:val="003C2A44"/>
    <w:rsid w:val="003C5999"/>
    <w:rsid w:val="003C7946"/>
    <w:rsid w:val="003C7DF4"/>
    <w:rsid w:val="003D291F"/>
    <w:rsid w:val="003D42CC"/>
    <w:rsid w:val="003D4307"/>
    <w:rsid w:val="003E44C5"/>
    <w:rsid w:val="003F155C"/>
    <w:rsid w:val="003F35CF"/>
    <w:rsid w:val="003F45EF"/>
    <w:rsid w:val="003F58B4"/>
    <w:rsid w:val="003F663D"/>
    <w:rsid w:val="003F72C7"/>
    <w:rsid w:val="003F792D"/>
    <w:rsid w:val="00401971"/>
    <w:rsid w:val="00401DE1"/>
    <w:rsid w:val="004063FC"/>
    <w:rsid w:val="00410275"/>
    <w:rsid w:val="00410D67"/>
    <w:rsid w:val="0041187F"/>
    <w:rsid w:val="00412E11"/>
    <w:rsid w:val="0041593D"/>
    <w:rsid w:val="004210CD"/>
    <w:rsid w:val="004214B7"/>
    <w:rsid w:val="004247C2"/>
    <w:rsid w:val="00424B38"/>
    <w:rsid w:val="00431418"/>
    <w:rsid w:val="00433962"/>
    <w:rsid w:val="00433C9F"/>
    <w:rsid w:val="0043508A"/>
    <w:rsid w:val="004352BE"/>
    <w:rsid w:val="00435648"/>
    <w:rsid w:val="004421A8"/>
    <w:rsid w:val="0044307E"/>
    <w:rsid w:val="00444196"/>
    <w:rsid w:val="00444512"/>
    <w:rsid w:val="00445147"/>
    <w:rsid w:val="00447F1E"/>
    <w:rsid w:val="00450F21"/>
    <w:rsid w:val="00451CA8"/>
    <w:rsid w:val="0045308B"/>
    <w:rsid w:val="00453527"/>
    <w:rsid w:val="004574B6"/>
    <w:rsid w:val="00457D45"/>
    <w:rsid w:val="004635F4"/>
    <w:rsid w:val="004643C5"/>
    <w:rsid w:val="00464546"/>
    <w:rsid w:val="00466066"/>
    <w:rsid w:val="00467017"/>
    <w:rsid w:val="00471F2E"/>
    <w:rsid w:val="004725AC"/>
    <w:rsid w:val="0047341B"/>
    <w:rsid w:val="00473E15"/>
    <w:rsid w:val="0047651A"/>
    <w:rsid w:val="004765D1"/>
    <w:rsid w:val="00476A4E"/>
    <w:rsid w:val="00477689"/>
    <w:rsid w:val="00480A2E"/>
    <w:rsid w:val="004841F0"/>
    <w:rsid w:val="00486AB8"/>
    <w:rsid w:val="004877B9"/>
    <w:rsid w:val="00487E83"/>
    <w:rsid w:val="00490500"/>
    <w:rsid w:val="0049148D"/>
    <w:rsid w:val="00493F91"/>
    <w:rsid w:val="00494FBE"/>
    <w:rsid w:val="0049534B"/>
    <w:rsid w:val="00495F3B"/>
    <w:rsid w:val="004A5159"/>
    <w:rsid w:val="004A60F5"/>
    <w:rsid w:val="004B0DA7"/>
    <w:rsid w:val="004B19DA"/>
    <w:rsid w:val="004B2C57"/>
    <w:rsid w:val="004B3D8A"/>
    <w:rsid w:val="004B3F4A"/>
    <w:rsid w:val="004B4C5A"/>
    <w:rsid w:val="004B5D42"/>
    <w:rsid w:val="004C6232"/>
    <w:rsid w:val="004C629E"/>
    <w:rsid w:val="004C66AF"/>
    <w:rsid w:val="004C7808"/>
    <w:rsid w:val="004D336F"/>
    <w:rsid w:val="004D598C"/>
    <w:rsid w:val="004D772D"/>
    <w:rsid w:val="004E1EE3"/>
    <w:rsid w:val="004E2743"/>
    <w:rsid w:val="004E2E67"/>
    <w:rsid w:val="004E3C36"/>
    <w:rsid w:val="004E55F4"/>
    <w:rsid w:val="004E6B84"/>
    <w:rsid w:val="004F3B56"/>
    <w:rsid w:val="004F5637"/>
    <w:rsid w:val="004F75DE"/>
    <w:rsid w:val="005000E1"/>
    <w:rsid w:val="00500A9B"/>
    <w:rsid w:val="00500E8C"/>
    <w:rsid w:val="005013F7"/>
    <w:rsid w:val="00501E8E"/>
    <w:rsid w:val="00502CEB"/>
    <w:rsid w:val="005030E8"/>
    <w:rsid w:val="00507D2F"/>
    <w:rsid w:val="00507E2E"/>
    <w:rsid w:val="00511F6F"/>
    <w:rsid w:val="005137AB"/>
    <w:rsid w:val="0051473E"/>
    <w:rsid w:val="00515F54"/>
    <w:rsid w:val="00522176"/>
    <w:rsid w:val="00523671"/>
    <w:rsid w:val="00524EC1"/>
    <w:rsid w:val="00531253"/>
    <w:rsid w:val="00532274"/>
    <w:rsid w:val="0053316B"/>
    <w:rsid w:val="00533B29"/>
    <w:rsid w:val="005342EC"/>
    <w:rsid w:val="00537CE5"/>
    <w:rsid w:val="00540A9C"/>
    <w:rsid w:val="00541EDD"/>
    <w:rsid w:val="00542275"/>
    <w:rsid w:val="005436E4"/>
    <w:rsid w:val="00550604"/>
    <w:rsid w:val="00550A71"/>
    <w:rsid w:val="00553FAC"/>
    <w:rsid w:val="005540D1"/>
    <w:rsid w:val="005549A6"/>
    <w:rsid w:val="00555C16"/>
    <w:rsid w:val="00565361"/>
    <w:rsid w:val="00566EB2"/>
    <w:rsid w:val="00574D33"/>
    <w:rsid w:val="00574EC6"/>
    <w:rsid w:val="005755FC"/>
    <w:rsid w:val="00580A99"/>
    <w:rsid w:val="00581C23"/>
    <w:rsid w:val="00585A1E"/>
    <w:rsid w:val="00585EBB"/>
    <w:rsid w:val="00587262"/>
    <w:rsid w:val="00592EAC"/>
    <w:rsid w:val="005932AF"/>
    <w:rsid w:val="005A0004"/>
    <w:rsid w:val="005A115B"/>
    <w:rsid w:val="005A2246"/>
    <w:rsid w:val="005A4E5E"/>
    <w:rsid w:val="005A6799"/>
    <w:rsid w:val="005B140B"/>
    <w:rsid w:val="005B222F"/>
    <w:rsid w:val="005B23F1"/>
    <w:rsid w:val="005B2C37"/>
    <w:rsid w:val="005B7B63"/>
    <w:rsid w:val="005C00E3"/>
    <w:rsid w:val="005C412F"/>
    <w:rsid w:val="005C5BB6"/>
    <w:rsid w:val="005D1C2B"/>
    <w:rsid w:val="005D7148"/>
    <w:rsid w:val="005E1EF8"/>
    <w:rsid w:val="005E2A0F"/>
    <w:rsid w:val="005E6C22"/>
    <w:rsid w:val="005F12C4"/>
    <w:rsid w:val="005F1DCE"/>
    <w:rsid w:val="005F3076"/>
    <w:rsid w:val="005F5453"/>
    <w:rsid w:val="005F78F4"/>
    <w:rsid w:val="006019B3"/>
    <w:rsid w:val="00605427"/>
    <w:rsid w:val="00606B3F"/>
    <w:rsid w:val="006100A8"/>
    <w:rsid w:val="00610601"/>
    <w:rsid w:val="00612E05"/>
    <w:rsid w:val="00612F18"/>
    <w:rsid w:val="00614FB0"/>
    <w:rsid w:val="00616D08"/>
    <w:rsid w:val="00621ACD"/>
    <w:rsid w:val="00623083"/>
    <w:rsid w:val="00623B4A"/>
    <w:rsid w:val="00625017"/>
    <w:rsid w:val="00627E35"/>
    <w:rsid w:val="00631297"/>
    <w:rsid w:val="00631B18"/>
    <w:rsid w:val="006326C6"/>
    <w:rsid w:val="00632DB9"/>
    <w:rsid w:val="00637DD1"/>
    <w:rsid w:val="006401FD"/>
    <w:rsid w:val="00640F7C"/>
    <w:rsid w:val="00642187"/>
    <w:rsid w:val="00642412"/>
    <w:rsid w:val="006425E9"/>
    <w:rsid w:val="006445F0"/>
    <w:rsid w:val="006447B9"/>
    <w:rsid w:val="00645743"/>
    <w:rsid w:val="00645940"/>
    <w:rsid w:val="0064637B"/>
    <w:rsid w:val="006472BC"/>
    <w:rsid w:val="00651362"/>
    <w:rsid w:val="00654A43"/>
    <w:rsid w:val="00654B68"/>
    <w:rsid w:val="006575BC"/>
    <w:rsid w:val="00657D47"/>
    <w:rsid w:val="00660080"/>
    <w:rsid w:val="006601AA"/>
    <w:rsid w:val="00662667"/>
    <w:rsid w:val="006640C6"/>
    <w:rsid w:val="00666BCC"/>
    <w:rsid w:val="006715C4"/>
    <w:rsid w:val="006739C7"/>
    <w:rsid w:val="006742BB"/>
    <w:rsid w:val="006743C2"/>
    <w:rsid w:val="006758B4"/>
    <w:rsid w:val="00675B25"/>
    <w:rsid w:val="00676DF7"/>
    <w:rsid w:val="00677B8B"/>
    <w:rsid w:val="0068297F"/>
    <w:rsid w:val="00682A88"/>
    <w:rsid w:val="00687186"/>
    <w:rsid w:val="00687C0A"/>
    <w:rsid w:val="00693827"/>
    <w:rsid w:val="00696D3D"/>
    <w:rsid w:val="006977BC"/>
    <w:rsid w:val="006A219D"/>
    <w:rsid w:val="006A2F9B"/>
    <w:rsid w:val="006A4115"/>
    <w:rsid w:val="006A4226"/>
    <w:rsid w:val="006A431D"/>
    <w:rsid w:val="006A4C42"/>
    <w:rsid w:val="006A7A0D"/>
    <w:rsid w:val="006C4955"/>
    <w:rsid w:val="006D36B8"/>
    <w:rsid w:val="006D3D55"/>
    <w:rsid w:val="006D4371"/>
    <w:rsid w:val="006D6621"/>
    <w:rsid w:val="006D7525"/>
    <w:rsid w:val="006E1C8F"/>
    <w:rsid w:val="006E1F36"/>
    <w:rsid w:val="006E24B5"/>
    <w:rsid w:val="006E3355"/>
    <w:rsid w:val="006E342D"/>
    <w:rsid w:val="006E7DDE"/>
    <w:rsid w:val="006F0E96"/>
    <w:rsid w:val="006F343F"/>
    <w:rsid w:val="006F3B62"/>
    <w:rsid w:val="006F4078"/>
    <w:rsid w:val="006F55DE"/>
    <w:rsid w:val="00705AEA"/>
    <w:rsid w:val="007102DD"/>
    <w:rsid w:val="00711336"/>
    <w:rsid w:val="00713BB8"/>
    <w:rsid w:val="00713DDF"/>
    <w:rsid w:val="00714432"/>
    <w:rsid w:val="00716651"/>
    <w:rsid w:val="00716C70"/>
    <w:rsid w:val="00716E88"/>
    <w:rsid w:val="00717A70"/>
    <w:rsid w:val="0072144B"/>
    <w:rsid w:val="00721864"/>
    <w:rsid w:val="00721E6D"/>
    <w:rsid w:val="0072711B"/>
    <w:rsid w:val="00735130"/>
    <w:rsid w:val="0074581B"/>
    <w:rsid w:val="007458F0"/>
    <w:rsid w:val="00751A45"/>
    <w:rsid w:val="00760150"/>
    <w:rsid w:val="00760B7A"/>
    <w:rsid w:val="0076371F"/>
    <w:rsid w:val="007647D9"/>
    <w:rsid w:val="00766A97"/>
    <w:rsid w:val="00771495"/>
    <w:rsid w:val="0077294D"/>
    <w:rsid w:val="00773160"/>
    <w:rsid w:val="00777919"/>
    <w:rsid w:val="0078049A"/>
    <w:rsid w:val="00784A87"/>
    <w:rsid w:val="0078680C"/>
    <w:rsid w:val="00791309"/>
    <w:rsid w:val="0079351C"/>
    <w:rsid w:val="00795C86"/>
    <w:rsid w:val="00795EF8"/>
    <w:rsid w:val="0079794F"/>
    <w:rsid w:val="007A0A5B"/>
    <w:rsid w:val="007A1214"/>
    <w:rsid w:val="007A3F17"/>
    <w:rsid w:val="007B26E1"/>
    <w:rsid w:val="007B3626"/>
    <w:rsid w:val="007B5D32"/>
    <w:rsid w:val="007B6766"/>
    <w:rsid w:val="007C7068"/>
    <w:rsid w:val="007C7EF7"/>
    <w:rsid w:val="007D1506"/>
    <w:rsid w:val="007D186F"/>
    <w:rsid w:val="007D18EF"/>
    <w:rsid w:val="007D277A"/>
    <w:rsid w:val="007D4E84"/>
    <w:rsid w:val="007E2681"/>
    <w:rsid w:val="007F0B33"/>
    <w:rsid w:val="007F15AB"/>
    <w:rsid w:val="007F7583"/>
    <w:rsid w:val="00800ACA"/>
    <w:rsid w:val="008015DE"/>
    <w:rsid w:val="00806D07"/>
    <w:rsid w:val="0080786B"/>
    <w:rsid w:val="00807946"/>
    <w:rsid w:val="00807953"/>
    <w:rsid w:val="00810499"/>
    <w:rsid w:val="00812CB6"/>
    <w:rsid w:val="0081534A"/>
    <w:rsid w:val="00817FD1"/>
    <w:rsid w:val="00822844"/>
    <w:rsid w:val="00823C51"/>
    <w:rsid w:val="00825208"/>
    <w:rsid w:val="0082719F"/>
    <w:rsid w:val="0082773F"/>
    <w:rsid w:val="00827F4C"/>
    <w:rsid w:val="008315DC"/>
    <w:rsid w:val="00833AAD"/>
    <w:rsid w:val="00836E47"/>
    <w:rsid w:val="00836F6F"/>
    <w:rsid w:val="008404B7"/>
    <w:rsid w:val="0084095F"/>
    <w:rsid w:val="0084311B"/>
    <w:rsid w:val="00843329"/>
    <w:rsid w:val="008474B9"/>
    <w:rsid w:val="00853A25"/>
    <w:rsid w:val="00855438"/>
    <w:rsid w:val="00856944"/>
    <w:rsid w:val="008571FA"/>
    <w:rsid w:val="0085786F"/>
    <w:rsid w:val="00863889"/>
    <w:rsid w:val="00867968"/>
    <w:rsid w:val="00871D0C"/>
    <w:rsid w:val="00872FAB"/>
    <w:rsid w:val="008736AA"/>
    <w:rsid w:val="008753D6"/>
    <w:rsid w:val="00875477"/>
    <w:rsid w:val="00875E59"/>
    <w:rsid w:val="00877CB6"/>
    <w:rsid w:val="00880A3A"/>
    <w:rsid w:val="00881380"/>
    <w:rsid w:val="0088208E"/>
    <w:rsid w:val="008820E8"/>
    <w:rsid w:val="00884253"/>
    <w:rsid w:val="008865F9"/>
    <w:rsid w:val="008874F0"/>
    <w:rsid w:val="00887CFB"/>
    <w:rsid w:val="00890E2A"/>
    <w:rsid w:val="0089128C"/>
    <w:rsid w:val="00892E57"/>
    <w:rsid w:val="00895E8D"/>
    <w:rsid w:val="0089695F"/>
    <w:rsid w:val="008A0D5B"/>
    <w:rsid w:val="008A7081"/>
    <w:rsid w:val="008A7B57"/>
    <w:rsid w:val="008A7D06"/>
    <w:rsid w:val="008B4717"/>
    <w:rsid w:val="008B5B88"/>
    <w:rsid w:val="008C2D33"/>
    <w:rsid w:val="008C564A"/>
    <w:rsid w:val="008D0D0E"/>
    <w:rsid w:val="008D187D"/>
    <w:rsid w:val="008D2C6C"/>
    <w:rsid w:val="008D5881"/>
    <w:rsid w:val="008E23F9"/>
    <w:rsid w:val="008E2AA5"/>
    <w:rsid w:val="008E4AB7"/>
    <w:rsid w:val="008F0DCC"/>
    <w:rsid w:val="008F4E55"/>
    <w:rsid w:val="008F5391"/>
    <w:rsid w:val="00900AD8"/>
    <w:rsid w:val="00901A49"/>
    <w:rsid w:val="00902DBC"/>
    <w:rsid w:val="009039B9"/>
    <w:rsid w:val="009069C9"/>
    <w:rsid w:val="00910B28"/>
    <w:rsid w:val="00912B58"/>
    <w:rsid w:val="00914759"/>
    <w:rsid w:val="0091558F"/>
    <w:rsid w:val="00920B21"/>
    <w:rsid w:val="009219CB"/>
    <w:rsid w:val="0092547F"/>
    <w:rsid w:val="00932038"/>
    <w:rsid w:val="00933915"/>
    <w:rsid w:val="00935E34"/>
    <w:rsid w:val="00937584"/>
    <w:rsid w:val="00937732"/>
    <w:rsid w:val="00941C31"/>
    <w:rsid w:val="00943702"/>
    <w:rsid w:val="00945200"/>
    <w:rsid w:val="009457AC"/>
    <w:rsid w:val="009505F9"/>
    <w:rsid w:val="00951A37"/>
    <w:rsid w:val="009540DC"/>
    <w:rsid w:val="0095441A"/>
    <w:rsid w:val="009556D9"/>
    <w:rsid w:val="009628F1"/>
    <w:rsid w:val="00967273"/>
    <w:rsid w:val="009720A3"/>
    <w:rsid w:val="00975305"/>
    <w:rsid w:val="009758CE"/>
    <w:rsid w:val="009759D2"/>
    <w:rsid w:val="00976B23"/>
    <w:rsid w:val="0098158E"/>
    <w:rsid w:val="00981C12"/>
    <w:rsid w:val="009830B3"/>
    <w:rsid w:val="00985339"/>
    <w:rsid w:val="00985709"/>
    <w:rsid w:val="00986938"/>
    <w:rsid w:val="009879DA"/>
    <w:rsid w:val="009935C6"/>
    <w:rsid w:val="00994949"/>
    <w:rsid w:val="00995482"/>
    <w:rsid w:val="00995FF7"/>
    <w:rsid w:val="009960C4"/>
    <w:rsid w:val="009A0DF8"/>
    <w:rsid w:val="009A1359"/>
    <w:rsid w:val="009A7065"/>
    <w:rsid w:val="009B0974"/>
    <w:rsid w:val="009B1A2F"/>
    <w:rsid w:val="009B28C6"/>
    <w:rsid w:val="009B3880"/>
    <w:rsid w:val="009B47A4"/>
    <w:rsid w:val="009C0141"/>
    <w:rsid w:val="009C038F"/>
    <w:rsid w:val="009C0F04"/>
    <w:rsid w:val="009C10DB"/>
    <w:rsid w:val="009C355C"/>
    <w:rsid w:val="009C61EC"/>
    <w:rsid w:val="009D02B2"/>
    <w:rsid w:val="009D18B5"/>
    <w:rsid w:val="009D4C26"/>
    <w:rsid w:val="009D4ECC"/>
    <w:rsid w:val="009D5AE9"/>
    <w:rsid w:val="009D6129"/>
    <w:rsid w:val="009E1FE2"/>
    <w:rsid w:val="009E26C5"/>
    <w:rsid w:val="009E4D58"/>
    <w:rsid w:val="009E6FB9"/>
    <w:rsid w:val="009E7678"/>
    <w:rsid w:val="009E7E06"/>
    <w:rsid w:val="009F0385"/>
    <w:rsid w:val="009F0970"/>
    <w:rsid w:val="009F4192"/>
    <w:rsid w:val="009F4E19"/>
    <w:rsid w:val="00A0184F"/>
    <w:rsid w:val="00A03203"/>
    <w:rsid w:val="00A03F2D"/>
    <w:rsid w:val="00A056BD"/>
    <w:rsid w:val="00A11FEA"/>
    <w:rsid w:val="00A12350"/>
    <w:rsid w:val="00A126F1"/>
    <w:rsid w:val="00A16525"/>
    <w:rsid w:val="00A165C7"/>
    <w:rsid w:val="00A1682A"/>
    <w:rsid w:val="00A179F9"/>
    <w:rsid w:val="00A17E69"/>
    <w:rsid w:val="00A210DD"/>
    <w:rsid w:val="00A243AF"/>
    <w:rsid w:val="00A24BB9"/>
    <w:rsid w:val="00A25178"/>
    <w:rsid w:val="00A267D7"/>
    <w:rsid w:val="00A33395"/>
    <w:rsid w:val="00A33B75"/>
    <w:rsid w:val="00A34D25"/>
    <w:rsid w:val="00A3501B"/>
    <w:rsid w:val="00A37FDD"/>
    <w:rsid w:val="00A4084A"/>
    <w:rsid w:val="00A40B3A"/>
    <w:rsid w:val="00A41CFD"/>
    <w:rsid w:val="00A44CA5"/>
    <w:rsid w:val="00A47EE3"/>
    <w:rsid w:val="00A5227A"/>
    <w:rsid w:val="00A522E5"/>
    <w:rsid w:val="00A534A9"/>
    <w:rsid w:val="00A54402"/>
    <w:rsid w:val="00A54777"/>
    <w:rsid w:val="00A55DA4"/>
    <w:rsid w:val="00A56496"/>
    <w:rsid w:val="00A6210C"/>
    <w:rsid w:val="00A62281"/>
    <w:rsid w:val="00A6407B"/>
    <w:rsid w:val="00A65135"/>
    <w:rsid w:val="00A660F9"/>
    <w:rsid w:val="00A71E20"/>
    <w:rsid w:val="00A729DD"/>
    <w:rsid w:val="00A738EC"/>
    <w:rsid w:val="00A803E0"/>
    <w:rsid w:val="00A836B0"/>
    <w:rsid w:val="00A854FB"/>
    <w:rsid w:val="00A861D4"/>
    <w:rsid w:val="00A913A2"/>
    <w:rsid w:val="00A95100"/>
    <w:rsid w:val="00A96C4B"/>
    <w:rsid w:val="00A96EFA"/>
    <w:rsid w:val="00AA0572"/>
    <w:rsid w:val="00AA2294"/>
    <w:rsid w:val="00AA22A2"/>
    <w:rsid w:val="00AA3914"/>
    <w:rsid w:val="00AA4061"/>
    <w:rsid w:val="00AA7CB6"/>
    <w:rsid w:val="00AB0FDD"/>
    <w:rsid w:val="00AB132F"/>
    <w:rsid w:val="00AB1A95"/>
    <w:rsid w:val="00AB23F0"/>
    <w:rsid w:val="00AC01C6"/>
    <w:rsid w:val="00AC0745"/>
    <w:rsid w:val="00AC4AD3"/>
    <w:rsid w:val="00AD00C5"/>
    <w:rsid w:val="00AD0185"/>
    <w:rsid w:val="00AD1473"/>
    <w:rsid w:val="00AD355A"/>
    <w:rsid w:val="00AD3585"/>
    <w:rsid w:val="00AD3C00"/>
    <w:rsid w:val="00AD3ED4"/>
    <w:rsid w:val="00AD43F6"/>
    <w:rsid w:val="00AD54E6"/>
    <w:rsid w:val="00AD6068"/>
    <w:rsid w:val="00AD607B"/>
    <w:rsid w:val="00AD6224"/>
    <w:rsid w:val="00AD7ACB"/>
    <w:rsid w:val="00AE28D3"/>
    <w:rsid w:val="00AE3643"/>
    <w:rsid w:val="00AE4083"/>
    <w:rsid w:val="00AE4910"/>
    <w:rsid w:val="00AE73A5"/>
    <w:rsid w:val="00AF0EED"/>
    <w:rsid w:val="00AF1432"/>
    <w:rsid w:val="00AF415D"/>
    <w:rsid w:val="00AF474C"/>
    <w:rsid w:val="00AF4D6F"/>
    <w:rsid w:val="00AF5A46"/>
    <w:rsid w:val="00AF5A5D"/>
    <w:rsid w:val="00AF62B7"/>
    <w:rsid w:val="00B0790A"/>
    <w:rsid w:val="00B100B0"/>
    <w:rsid w:val="00B12DDD"/>
    <w:rsid w:val="00B13EC3"/>
    <w:rsid w:val="00B1492B"/>
    <w:rsid w:val="00B15B1C"/>
    <w:rsid w:val="00B16376"/>
    <w:rsid w:val="00B169E7"/>
    <w:rsid w:val="00B230AC"/>
    <w:rsid w:val="00B231C0"/>
    <w:rsid w:val="00B24AD8"/>
    <w:rsid w:val="00B25BEB"/>
    <w:rsid w:val="00B277FC"/>
    <w:rsid w:val="00B3321C"/>
    <w:rsid w:val="00B3436F"/>
    <w:rsid w:val="00B34536"/>
    <w:rsid w:val="00B35A17"/>
    <w:rsid w:val="00B36039"/>
    <w:rsid w:val="00B36C8D"/>
    <w:rsid w:val="00B36E04"/>
    <w:rsid w:val="00B40E74"/>
    <w:rsid w:val="00B44684"/>
    <w:rsid w:val="00B4541B"/>
    <w:rsid w:val="00B46B5D"/>
    <w:rsid w:val="00B5079F"/>
    <w:rsid w:val="00B53D19"/>
    <w:rsid w:val="00B5548B"/>
    <w:rsid w:val="00B56036"/>
    <w:rsid w:val="00B564D4"/>
    <w:rsid w:val="00B6230F"/>
    <w:rsid w:val="00B62586"/>
    <w:rsid w:val="00B65417"/>
    <w:rsid w:val="00B7075C"/>
    <w:rsid w:val="00B70CF1"/>
    <w:rsid w:val="00B713A7"/>
    <w:rsid w:val="00B73BDB"/>
    <w:rsid w:val="00B74526"/>
    <w:rsid w:val="00B75FD8"/>
    <w:rsid w:val="00B76587"/>
    <w:rsid w:val="00B77F42"/>
    <w:rsid w:val="00B8253F"/>
    <w:rsid w:val="00B8553D"/>
    <w:rsid w:val="00B86718"/>
    <w:rsid w:val="00B869F1"/>
    <w:rsid w:val="00B873DA"/>
    <w:rsid w:val="00B94D6A"/>
    <w:rsid w:val="00B95AD3"/>
    <w:rsid w:val="00B968A4"/>
    <w:rsid w:val="00BA3978"/>
    <w:rsid w:val="00BA5FCD"/>
    <w:rsid w:val="00BB196B"/>
    <w:rsid w:val="00BB2831"/>
    <w:rsid w:val="00BB3FCC"/>
    <w:rsid w:val="00BC0C7B"/>
    <w:rsid w:val="00BC2C73"/>
    <w:rsid w:val="00BC2FAD"/>
    <w:rsid w:val="00BC59EA"/>
    <w:rsid w:val="00BD040B"/>
    <w:rsid w:val="00BD2306"/>
    <w:rsid w:val="00BD6ADF"/>
    <w:rsid w:val="00BD776F"/>
    <w:rsid w:val="00BE0D38"/>
    <w:rsid w:val="00BE58A1"/>
    <w:rsid w:val="00BF6959"/>
    <w:rsid w:val="00BF7902"/>
    <w:rsid w:val="00C044C4"/>
    <w:rsid w:val="00C065AA"/>
    <w:rsid w:val="00C11291"/>
    <w:rsid w:val="00C1181A"/>
    <w:rsid w:val="00C16A40"/>
    <w:rsid w:val="00C21A63"/>
    <w:rsid w:val="00C343D1"/>
    <w:rsid w:val="00C35110"/>
    <w:rsid w:val="00C43AFF"/>
    <w:rsid w:val="00C464D6"/>
    <w:rsid w:val="00C501A9"/>
    <w:rsid w:val="00C505A4"/>
    <w:rsid w:val="00C56B6A"/>
    <w:rsid w:val="00C5783F"/>
    <w:rsid w:val="00C60D29"/>
    <w:rsid w:val="00C62192"/>
    <w:rsid w:val="00C70D31"/>
    <w:rsid w:val="00C718B6"/>
    <w:rsid w:val="00C80B31"/>
    <w:rsid w:val="00C840AE"/>
    <w:rsid w:val="00C84876"/>
    <w:rsid w:val="00C877F0"/>
    <w:rsid w:val="00C9428B"/>
    <w:rsid w:val="00CA2EE4"/>
    <w:rsid w:val="00CA41F7"/>
    <w:rsid w:val="00CA6EE1"/>
    <w:rsid w:val="00CA72AD"/>
    <w:rsid w:val="00CB1DAF"/>
    <w:rsid w:val="00CB60F1"/>
    <w:rsid w:val="00CB75BE"/>
    <w:rsid w:val="00CC3161"/>
    <w:rsid w:val="00CC38C3"/>
    <w:rsid w:val="00CC3DD1"/>
    <w:rsid w:val="00CC783E"/>
    <w:rsid w:val="00CC7F9C"/>
    <w:rsid w:val="00CD1F8D"/>
    <w:rsid w:val="00CD261E"/>
    <w:rsid w:val="00CD2FD0"/>
    <w:rsid w:val="00CD38ED"/>
    <w:rsid w:val="00CD3AAE"/>
    <w:rsid w:val="00CD5652"/>
    <w:rsid w:val="00CE3FC0"/>
    <w:rsid w:val="00CE4848"/>
    <w:rsid w:val="00CF35F9"/>
    <w:rsid w:val="00CF481F"/>
    <w:rsid w:val="00D00E87"/>
    <w:rsid w:val="00D0159A"/>
    <w:rsid w:val="00D04402"/>
    <w:rsid w:val="00D05954"/>
    <w:rsid w:val="00D10FD0"/>
    <w:rsid w:val="00D14689"/>
    <w:rsid w:val="00D14797"/>
    <w:rsid w:val="00D14E0F"/>
    <w:rsid w:val="00D16368"/>
    <w:rsid w:val="00D21C74"/>
    <w:rsid w:val="00D21F60"/>
    <w:rsid w:val="00D266D6"/>
    <w:rsid w:val="00D303E1"/>
    <w:rsid w:val="00D31258"/>
    <w:rsid w:val="00D32098"/>
    <w:rsid w:val="00D35842"/>
    <w:rsid w:val="00D371C2"/>
    <w:rsid w:val="00D37558"/>
    <w:rsid w:val="00D50D86"/>
    <w:rsid w:val="00D51A25"/>
    <w:rsid w:val="00D558E8"/>
    <w:rsid w:val="00D60115"/>
    <w:rsid w:val="00D640FB"/>
    <w:rsid w:val="00D645BD"/>
    <w:rsid w:val="00D65ECA"/>
    <w:rsid w:val="00D66898"/>
    <w:rsid w:val="00D7017C"/>
    <w:rsid w:val="00D7144B"/>
    <w:rsid w:val="00D75561"/>
    <w:rsid w:val="00D755AB"/>
    <w:rsid w:val="00D7794A"/>
    <w:rsid w:val="00D8069C"/>
    <w:rsid w:val="00D869F9"/>
    <w:rsid w:val="00D86CA0"/>
    <w:rsid w:val="00D924E1"/>
    <w:rsid w:val="00D948DD"/>
    <w:rsid w:val="00D97CDA"/>
    <w:rsid w:val="00DA05CA"/>
    <w:rsid w:val="00DA0CD6"/>
    <w:rsid w:val="00DA232E"/>
    <w:rsid w:val="00DA5008"/>
    <w:rsid w:val="00DA710A"/>
    <w:rsid w:val="00DB221F"/>
    <w:rsid w:val="00DB2844"/>
    <w:rsid w:val="00DB4E43"/>
    <w:rsid w:val="00DB5EEA"/>
    <w:rsid w:val="00DC075E"/>
    <w:rsid w:val="00DC15B8"/>
    <w:rsid w:val="00DC4FE8"/>
    <w:rsid w:val="00DC6F5E"/>
    <w:rsid w:val="00DC73A1"/>
    <w:rsid w:val="00DC780C"/>
    <w:rsid w:val="00DD2278"/>
    <w:rsid w:val="00DD4A41"/>
    <w:rsid w:val="00DD644B"/>
    <w:rsid w:val="00DE06F4"/>
    <w:rsid w:val="00DE4D61"/>
    <w:rsid w:val="00DE4F4F"/>
    <w:rsid w:val="00DE50A2"/>
    <w:rsid w:val="00DE78C2"/>
    <w:rsid w:val="00DF3201"/>
    <w:rsid w:val="00DF5178"/>
    <w:rsid w:val="00E008E2"/>
    <w:rsid w:val="00E01957"/>
    <w:rsid w:val="00E02022"/>
    <w:rsid w:val="00E0256A"/>
    <w:rsid w:val="00E03D6E"/>
    <w:rsid w:val="00E040B3"/>
    <w:rsid w:val="00E041C3"/>
    <w:rsid w:val="00E1145E"/>
    <w:rsid w:val="00E209FC"/>
    <w:rsid w:val="00E25CB6"/>
    <w:rsid w:val="00E26F91"/>
    <w:rsid w:val="00E27861"/>
    <w:rsid w:val="00E30B0A"/>
    <w:rsid w:val="00E32CB1"/>
    <w:rsid w:val="00E33519"/>
    <w:rsid w:val="00E34CF8"/>
    <w:rsid w:val="00E350FB"/>
    <w:rsid w:val="00E36504"/>
    <w:rsid w:val="00E407CF"/>
    <w:rsid w:val="00E40B24"/>
    <w:rsid w:val="00E415A1"/>
    <w:rsid w:val="00E41C6D"/>
    <w:rsid w:val="00E444A3"/>
    <w:rsid w:val="00E4644A"/>
    <w:rsid w:val="00E506C3"/>
    <w:rsid w:val="00E512C6"/>
    <w:rsid w:val="00E51B7C"/>
    <w:rsid w:val="00E527CC"/>
    <w:rsid w:val="00E56DF3"/>
    <w:rsid w:val="00E6408B"/>
    <w:rsid w:val="00E659CE"/>
    <w:rsid w:val="00E6703C"/>
    <w:rsid w:val="00E71747"/>
    <w:rsid w:val="00E72BCA"/>
    <w:rsid w:val="00E7698B"/>
    <w:rsid w:val="00E76E1E"/>
    <w:rsid w:val="00E90282"/>
    <w:rsid w:val="00E926F4"/>
    <w:rsid w:val="00E95D40"/>
    <w:rsid w:val="00E97D2F"/>
    <w:rsid w:val="00EA07DB"/>
    <w:rsid w:val="00EA1119"/>
    <w:rsid w:val="00EA1595"/>
    <w:rsid w:val="00EA2BCC"/>
    <w:rsid w:val="00EA56A9"/>
    <w:rsid w:val="00EB17F8"/>
    <w:rsid w:val="00EB1E6B"/>
    <w:rsid w:val="00EB27F4"/>
    <w:rsid w:val="00EB33F2"/>
    <w:rsid w:val="00EB446F"/>
    <w:rsid w:val="00EB61AE"/>
    <w:rsid w:val="00EB7A5F"/>
    <w:rsid w:val="00EB7E56"/>
    <w:rsid w:val="00EC04AD"/>
    <w:rsid w:val="00EC0D10"/>
    <w:rsid w:val="00EC2428"/>
    <w:rsid w:val="00EC32EC"/>
    <w:rsid w:val="00EC3FF1"/>
    <w:rsid w:val="00EC3FF9"/>
    <w:rsid w:val="00EC408F"/>
    <w:rsid w:val="00EC7B16"/>
    <w:rsid w:val="00ED1BB1"/>
    <w:rsid w:val="00ED1F4B"/>
    <w:rsid w:val="00ED3B18"/>
    <w:rsid w:val="00ED4BA0"/>
    <w:rsid w:val="00ED4F89"/>
    <w:rsid w:val="00ED626B"/>
    <w:rsid w:val="00ED7E37"/>
    <w:rsid w:val="00EE1109"/>
    <w:rsid w:val="00EE2323"/>
    <w:rsid w:val="00EE33B3"/>
    <w:rsid w:val="00EE4928"/>
    <w:rsid w:val="00EE508B"/>
    <w:rsid w:val="00EE5F4B"/>
    <w:rsid w:val="00EF0A74"/>
    <w:rsid w:val="00EF104C"/>
    <w:rsid w:val="00EF1802"/>
    <w:rsid w:val="00F0348D"/>
    <w:rsid w:val="00F036E2"/>
    <w:rsid w:val="00F0694B"/>
    <w:rsid w:val="00F06EC8"/>
    <w:rsid w:val="00F11008"/>
    <w:rsid w:val="00F1301A"/>
    <w:rsid w:val="00F15260"/>
    <w:rsid w:val="00F15B5B"/>
    <w:rsid w:val="00F15D5C"/>
    <w:rsid w:val="00F1740C"/>
    <w:rsid w:val="00F21BF4"/>
    <w:rsid w:val="00F21FA9"/>
    <w:rsid w:val="00F22A01"/>
    <w:rsid w:val="00F27334"/>
    <w:rsid w:val="00F313EA"/>
    <w:rsid w:val="00F32A2C"/>
    <w:rsid w:val="00F32D2C"/>
    <w:rsid w:val="00F358FE"/>
    <w:rsid w:val="00F35C3E"/>
    <w:rsid w:val="00F4001B"/>
    <w:rsid w:val="00F41340"/>
    <w:rsid w:val="00F42B97"/>
    <w:rsid w:val="00F476E1"/>
    <w:rsid w:val="00F50820"/>
    <w:rsid w:val="00F5096C"/>
    <w:rsid w:val="00F53755"/>
    <w:rsid w:val="00F53A70"/>
    <w:rsid w:val="00F54BC9"/>
    <w:rsid w:val="00F54BE8"/>
    <w:rsid w:val="00F54BEE"/>
    <w:rsid w:val="00F54F78"/>
    <w:rsid w:val="00F55027"/>
    <w:rsid w:val="00F555AE"/>
    <w:rsid w:val="00F55CA5"/>
    <w:rsid w:val="00F56140"/>
    <w:rsid w:val="00F56F87"/>
    <w:rsid w:val="00F57C0A"/>
    <w:rsid w:val="00F61945"/>
    <w:rsid w:val="00F64E43"/>
    <w:rsid w:val="00F65703"/>
    <w:rsid w:val="00F66E70"/>
    <w:rsid w:val="00F67B89"/>
    <w:rsid w:val="00F71F2D"/>
    <w:rsid w:val="00F72A4B"/>
    <w:rsid w:val="00F74A42"/>
    <w:rsid w:val="00F7637A"/>
    <w:rsid w:val="00F7696C"/>
    <w:rsid w:val="00F84B2A"/>
    <w:rsid w:val="00F86B55"/>
    <w:rsid w:val="00F87016"/>
    <w:rsid w:val="00F87899"/>
    <w:rsid w:val="00F9041E"/>
    <w:rsid w:val="00F9404D"/>
    <w:rsid w:val="00F97CA9"/>
    <w:rsid w:val="00FA0378"/>
    <w:rsid w:val="00FA11C8"/>
    <w:rsid w:val="00FA1719"/>
    <w:rsid w:val="00FA1EC1"/>
    <w:rsid w:val="00FA2755"/>
    <w:rsid w:val="00FA2E22"/>
    <w:rsid w:val="00FA490E"/>
    <w:rsid w:val="00FB16AB"/>
    <w:rsid w:val="00FB2FE9"/>
    <w:rsid w:val="00FB3696"/>
    <w:rsid w:val="00FB4CF8"/>
    <w:rsid w:val="00FB7AAC"/>
    <w:rsid w:val="00FC19FF"/>
    <w:rsid w:val="00FC2BA4"/>
    <w:rsid w:val="00FC30CF"/>
    <w:rsid w:val="00FC42F6"/>
    <w:rsid w:val="00FC5C9B"/>
    <w:rsid w:val="00FC6897"/>
    <w:rsid w:val="00FD1876"/>
    <w:rsid w:val="00FD617C"/>
    <w:rsid w:val="00FE3260"/>
    <w:rsid w:val="00FE4D01"/>
    <w:rsid w:val="00FF1ADD"/>
    <w:rsid w:val="00FF2F47"/>
    <w:rsid w:val="00FF3353"/>
    <w:rsid w:val="00FF3665"/>
    <w:rsid w:val="00FF4E44"/>
    <w:rsid w:val="00FF55AD"/>
    <w:rsid w:val="00FF71C6"/>
    <w:rsid w:val="00FF7D2A"/>
    <w:rsid w:val="05D991BF"/>
    <w:rsid w:val="111C2F97"/>
    <w:rsid w:val="199803F8"/>
    <w:rsid w:val="1BD2D67F"/>
    <w:rsid w:val="1E57B7CA"/>
    <w:rsid w:val="2C4A074B"/>
    <w:rsid w:val="40DFE8FC"/>
    <w:rsid w:val="4808E5CD"/>
    <w:rsid w:val="4CDC6CDB"/>
    <w:rsid w:val="50D46BF9"/>
    <w:rsid w:val="5F55B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8AE57"/>
  <w15:docId w15:val="{584A56F0-9A85-45CA-A982-A9BECEE1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41B"/>
    <w:rPr>
      <w:rFonts w:ascii="Times" w:eastAsia="Times" w:hAnsi="Times" w:cs="Times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8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Memo">
    <w:name w:val="Header:  Memo"/>
    <w:basedOn w:val="Normal"/>
    <w:autoRedefine/>
    <w:rsid w:val="00877CB6"/>
    <w:rPr>
      <w:rFonts w:ascii="Candara" w:eastAsia="Times New Roman" w:hAnsi="Candara" w:cs="Arial"/>
      <w:b/>
      <w:lang w:eastAsia="en-US"/>
    </w:rPr>
  </w:style>
  <w:style w:type="table" w:styleId="TableGrid">
    <w:name w:val="Table Grid"/>
    <w:basedOn w:val="TableNormal"/>
    <w:uiPriority w:val="59"/>
    <w:rsid w:val="005A67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A67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799"/>
    <w:rPr>
      <w:rFonts w:ascii="Times" w:eastAsia="Times" w:hAnsi="Times" w:cs="Times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A67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799"/>
    <w:rPr>
      <w:rFonts w:ascii="Times" w:eastAsia="Times" w:hAnsi="Times" w:cs="Times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799"/>
    <w:rPr>
      <w:rFonts w:ascii="Tahoma" w:eastAsia="Times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9D4EC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256A75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307E"/>
    <w:rPr>
      <w:rFonts w:ascii="Times" w:eastAsia="Times" w:hAnsi="Times" w:cs="Times"/>
      <w:sz w:val="24"/>
      <w:szCs w:val="24"/>
      <w:lang w:eastAsia="ja-JP"/>
    </w:rPr>
  </w:style>
  <w:style w:type="table" w:customStyle="1" w:styleId="TableGrid2">
    <w:name w:val="Table Grid2"/>
    <w:basedOn w:val="TableNormal"/>
    <w:next w:val="TableGrid"/>
    <w:uiPriority w:val="59"/>
    <w:rsid w:val="00F555AE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43E70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1D0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7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B7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7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778"/>
    <w:rPr>
      <w:rFonts w:ascii="Times" w:eastAsia="Times" w:hAnsi="Times" w:cs="Times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778"/>
    <w:rPr>
      <w:rFonts w:ascii="Times" w:eastAsia="Times" w:hAnsi="Times" w:cs="Times"/>
      <w:b/>
      <w:bCs/>
      <w:lang w:eastAsia="ja-JP"/>
    </w:rPr>
  </w:style>
  <w:style w:type="character" w:styleId="PageNumber">
    <w:name w:val="page number"/>
    <w:rsid w:val="009E26C5"/>
  </w:style>
  <w:style w:type="paragraph" w:customStyle="1" w:styleId="FooterDate">
    <w:name w:val="FooterDate"/>
    <w:basedOn w:val="Normal"/>
    <w:rsid w:val="009E26C5"/>
    <w:pPr>
      <w:tabs>
        <w:tab w:val="center" w:pos="4950"/>
        <w:tab w:val="right" w:pos="9900"/>
      </w:tabs>
    </w:pPr>
    <w:rPr>
      <w:rFonts w:asciiTheme="minorHAnsi" w:eastAsia="Times New Roman" w:hAnsiTheme="minorHAnsi" w:cs="Times New Roman"/>
      <w:sz w:val="22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1628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eams.microsoft.com/l/meetup-join/19%3ameeting_ZTVhNDAwM2EtMjliZi00ZjVhLWI5NWYtODdjNjVkZGQxZDgz%40thread.v2/0?context=%7b%22Tid%22%3a%2271e34cb8-3a56-4fd5-a259-4acadab6e4ac%22%2c%22Oid%22%3a%22ac3d93c0-f663-43b5-9c7b-9888d11a7642%22%7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BMS\Co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F3A55499B7C4E9D8060F6EA1550BE" ma:contentTypeVersion="13" ma:contentTypeDescription="Create a new document." ma:contentTypeScope="" ma:versionID="fb74742f1a7a63d8eee13ae3ad0aee26">
  <xsd:schema xmlns:xsd="http://www.w3.org/2001/XMLSchema" xmlns:xs="http://www.w3.org/2001/XMLSchema" xmlns:p="http://schemas.microsoft.com/office/2006/metadata/properties" xmlns:ns3="44251479-ec89-4070-8fcd-a7f5adde657e" xmlns:ns4="7ab60321-858b-42ee-9963-a3cb883ffa75" targetNamespace="http://schemas.microsoft.com/office/2006/metadata/properties" ma:root="true" ma:fieldsID="9a3a7c95c86a7b76f242db3e62cdaa6f" ns3:_="" ns4:_="">
    <xsd:import namespace="44251479-ec89-4070-8fcd-a7f5adde657e"/>
    <xsd:import namespace="7ab60321-858b-42ee-9963-a3cb883ffa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51479-ec89-4070-8fcd-a7f5adde65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60321-858b-42ee-9963-a3cb883ffa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849E4-4DD7-460A-A877-B3191ED456E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68A15BD-6B45-45E7-97D2-5035B43B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A0AC1-790C-4612-A67C-BEA84B927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51479-ec89-4070-8fcd-a7f5adde657e"/>
    <ds:schemaRef ds:uri="7ab60321-858b-42ee-9963-a3cb883ff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6E20D4-4E69-49C4-9924-60B267256BD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80E3C01-6ED2-4F54-B217-BFA24026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CoreTemplate.dot</Template>
  <TotalTime>19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Research Organization (CRO) Oversight Strategy</vt:lpstr>
    </vt:vector>
  </TitlesOfParts>
  <Company>HCA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Research Organization (CRO) Oversight Strategy</dc:title>
  <dc:subject/>
  <dc:creator>Registered User</dc:creator>
  <cp:keywords>BRE 145 GI 106 GI 105</cp:keywords>
  <dc:description>||4.01;||</dc:description>
  <cp:lastModifiedBy>Phung, Connie</cp:lastModifiedBy>
  <cp:revision>7</cp:revision>
  <cp:lastPrinted>2016-10-20T16:12:00Z</cp:lastPrinted>
  <dcterms:created xsi:type="dcterms:W3CDTF">2021-02-22T16:28:00Z</dcterms:created>
  <dcterms:modified xsi:type="dcterms:W3CDTF">2021-02-22T16:47:00Z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Meeting</vt:lpwstr>
  </property>
  <property fmtid="{D5CDD505-2E9C-101B-9397-08002B2CF9AE}" pid="3" name="display_urn:schemas-microsoft-com:office:office#Editor">
    <vt:lpwstr>Elizabeth Lovell</vt:lpwstr>
  </property>
  <property fmtid="{D5CDD505-2E9C-101B-9397-08002B2CF9AE}" pid="4" name="xd_Signature">
    <vt:lpwstr/>
  </property>
  <property fmtid="{D5CDD505-2E9C-101B-9397-08002B2CF9AE}" pid="5" name="display_urn:schemas-microsoft-com:office:office#Author">
    <vt:lpwstr>Elizabeth Lovell</vt:lpwstr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Expiration Date0">
    <vt:lpwstr>2012-01-02T00:00:00Z</vt:lpwstr>
  </property>
  <property fmtid="{D5CDD505-2E9C-101B-9397-08002B2CF9AE}" pid="9" name="Document Author">
    <vt:lpwstr>Elizabeth Lovell</vt:lpwstr>
  </property>
  <property fmtid="{D5CDD505-2E9C-101B-9397-08002B2CF9AE}" pid="10" name="Document Type">
    <vt:lpwstr>Word Document</vt:lpwstr>
  </property>
  <property fmtid="{D5CDD505-2E9C-101B-9397-08002B2CF9AE}" pid="11" name="ContentTypeId">
    <vt:lpwstr>0x0101002FDF3A55499B7C4E9D8060F6EA1550BE</vt:lpwstr>
  </property>
</Properties>
</file>