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D9C5B" w14:textId="70163C38" w:rsidR="002F36F1" w:rsidRPr="00877CB6" w:rsidRDefault="003F72C7" w:rsidP="2C4A074B">
      <w:pPr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877CB6">
        <w:rPr>
          <w:rFonts w:asciiTheme="minorHAnsi" w:hAnsiTheme="minorHAnsi" w:cstheme="minorHAnsi"/>
          <w:b/>
          <w:bCs/>
          <w:sz w:val="26"/>
          <w:szCs w:val="26"/>
        </w:rPr>
        <w:t>AGENDA</w:t>
      </w:r>
      <w:r w:rsidR="002F36F1" w:rsidRPr="00877CB6">
        <w:rPr>
          <w:rFonts w:asciiTheme="minorHAnsi" w:hAnsiTheme="minorHAnsi" w:cstheme="minorHAnsi"/>
          <w:b/>
          <w:bCs/>
          <w:sz w:val="26"/>
          <w:szCs w:val="26"/>
        </w:rPr>
        <w:t>/MINUTES</w:t>
      </w:r>
    </w:p>
    <w:p w14:paraId="20111307" w14:textId="77777777" w:rsidR="00E1145E" w:rsidRPr="00C35110" w:rsidRDefault="00E1145E" w:rsidP="0088208E">
      <w:pPr>
        <w:jc w:val="center"/>
        <w:rPr>
          <w:rFonts w:asciiTheme="minorHAnsi" w:hAnsiTheme="minorHAnsi" w:cstheme="minorHAnsi"/>
          <w:b/>
          <w:sz w:val="26"/>
          <w:szCs w:val="26"/>
        </w:rPr>
      </w:pPr>
    </w:p>
    <w:p w14:paraId="132441DA" w14:textId="0F249287" w:rsidR="0088208E" w:rsidRPr="00C35110" w:rsidRDefault="00877CB6" w:rsidP="2C4A074B">
      <w:pPr>
        <w:jc w:val="center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C35110">
        <w:rPr>
          <w:rFonts w:asciiTheme="minorHAnsi" w:hAnsiTheme="minorHAnsi" w:cstheme="minorHAnsi"/>
          <w:b/>
          <w:bCs/>
          <w:iCs/>
          <w:sz w:val="26"/>
          <w:szCs w:val="26"/>
        </w:rPr>
        <w:t>CA180-653</w:t>
      </w:r>
    </w:p>
    <w:p w14:paraId="437D0AD0" w14:textId="4EBE7AEE" w:rsidR="2C4A074B" w:rsidRPr="00C35110" w:rsidRDefault="2C4A074B" w:rsidP="2C4A074B">
      <w:pPr>
        <w:jc w:val="center"/>
        <w:rPr>
          <w:rFonts w:asciiTheme="minorHAnsi" w:hAnsiTheme="minorHAnsi" w:cstheme="minorHAnsi"/>
          <w:b/>
          <w:bCs/>
          <w:iCs/>
          <w:sz w:val="26"/>
          <w:szCs w:val="26"/>
        </w:rPr>
      </w:pPr>
    </w:p>
    <w:p w14:paraId="70FF119F" w14:textId="082B16E1" w:rsidR="0029669B" w:rsidRPr="00C35110" w:rsidRDefault="00877CB6" w:rsidP="00DE50A2">
      <w:pPr>
        <w:jc w:val="center"/>
        <w:rPr>
          <w:rFonts w:asciiTheme="minorHAnsi" w:hAnsiTheme="minorHAnsi" w:cstheme="minorHAnsi"/>
          <w:b/>
          <w:iCs/>
          <w:sz w:val="26"/>
          <w:szCs w:val="26"/>
        </w:rPr>
      </w:pPr>
      <w:r w:rsidRPr="00C35110">
        <w:rPr>
          <w:rFonts w:asciiTheme="minorHAnsi" w:hAnsiTheme="minorHAnsi" w:cstheme="minorHAnsi"/>
          <w:b/>
          <w:iCs/>
          <w:sz w:val="26"/>
          <w:szCs w:val="26"/>
        </w:rPr>
        <w:t>BMS Core Team Meeting – intro new team member, data review</w:t>
      </w:r>
    </w:p>
    <w:p w14:paraId="04540145" w14:textId="77777777" w:rsidR="003833AE" w:rsidRPr="00C35110" w:rsidRDefault="003833AE" w:rsidP="0029669B">
      <w:pPr>
        <w:jc w:val="center"/>
        <w:rPr>
          <w:rFonts w:asciiTheme="minorHAnsi" w:hAnsiTheme="minorHAnsi" w:cstheme="minorHAnsi"/>
          <w:b/>
          <w:iCs/>
          <w:sz w:val="20"/>
          <w:szCs w:val="20"/>
        </w:rPr>
      </w:pPr>
    </w:p>
    <w:p w14:paraId="25C154F6" w14:textId="6F5298E3" w:rsidR="00B4541B" w:rsidRPr="00C35110" w:rsidRDefault="00EC04AD" w:rsidP="0088208E">
      <w:pPr>
        <w:jc w:val="center"/>
        <w:rPr>
          <w:rFonts w:asciiTheme="minorHAnsi" w:hAnsiTheme="minorHAnsi" w:cstheme="minorHAnsi"/>
          <w:b/>
          <w:iCs/>
          <w:sz w:val="22"/>
          <w:szCs w:val="22"/>
        </w:rPr>
      </w:pPr>
      <w:r w:rsidRPr="00C3511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476E1" w:rsidRPr="00C35110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="00877CB6" w:rsidRPr="00C35110">
        <w:rPr>
          <w:rFonts w:asciiTheme="minorHAnsi" w:hAnsiTheme="minorHAnsi" w:cstheme="minorHAnsi"/>
          <w:b/>
          <w:iCs/>
          <w:sz w:val="22"/>
          <w:szCs w:val="22"/>
        </w:rPr>
        <w:t>02-Feb-21/2</w:t>
      </w:r>
      <w:proofErr w:type="gramEnd"/>
      <w:r w:rsidR="00877CB6" w:rsidRPr="00C35110">
        <w:rPr>
          <w:rFonts w:asciiTheme="minorHAnsi" w:hAnsiTheme="minorHAnsi" w:cstheme="minorHAnsi"/>
          <w:b/>
          <w:iCs/>
          <w:sz w:val="22"/>
          <w:szCs w:val="22"/>
        </w:rPr>
        <w:t>:30-3:30PM</w:t>
      </w:r>
      <w:r w:rsidR="00D266D6" w:rsidRPr="00C35110">
        <w:rPr>
          <w:rFonts w:asciiTheme="minorHAnsi" w:hAnsiTheme="minorHAnsi" w:cstheme="minorHAnsi"/>
          <w:b/>
          <w:iCs/>
          <w:sz w:val="22"/>
          <w:szCs w:val="22"/>
        </w:rPr>
        <w:t>/</w:t>
      </w:r>
      <w:r w:rsidR="00877CB6" w:rsidRPr="00C35110">
        <w:rPr>
          <w:rFonts w:asciiTheme="minorHAnsi" w:hAnsiTheme="minorHAnsi" w:cstheme="minorHAnsi"/>
          <w:b/>
          <w:iCs/>
          <w:sz w:val="22"/>
          <w:szCs w:val="22"/>
        </w:rPr>
        <w:t>EST</w:t>
      </w:r>
      <w:r w:rsidR="00B4541B" w:rsidRPr="00C35110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</w:p>
    <w:p w14:paraId="04E5313F" w14:textId="77777777" w:rsidR="002F36F1" w:rsidRPr="00877CB6" w:rsidRDefault="002F36F1" w:rsidP="00B4541B">
      <w:pPr>
        <w:pBdr>
          <w:bottom w:val="double" w:sz="4" w:space="1" w:color="auto"/>
        </w:pBdr>
        <w:jc w:val="center"/>
        <w:rPr>
          <w:rFonts w:asciiTheme="minorHAnsi" w:hAnsiTheme="minorHAnsi" w:cstheme="minorHAnsi"/>
          <w:b/>
          <w:iCs/>
          <w:sz w:val="20"/>
          <w:szCs w:val="20"/>
        </w:rPr>
      </w:pPr>
    </w:p>
    <w:p w14:paraId="44474430" w14:textId="2B471AD7" w:rsidR="00877CB6" w:rsidRPr="00877CB6" w:rsidRDefault="00877CB6" w:rsidP="00877CB6">
      <w:pPr>
        <w:pStyle w:val="HeaderMemo"/>
        <w:jc w:val="center"/>
        <w:rPr>
          <w:rFonts w:asciiTheme="minorHAnsi" w:hAnsiTheme="minorHAnsi" w:cstheme="minorHAnsi"/>
        </w:rPr>
      </w:pPr>
      <w:r w:rsidRPr="00877CB6">
        <w:rPr>
          <w:rFonts w:asciiTheme="minorHAnsi" w:hAnsiTheme="minorHAnsi" w:cstheme="minorHAnsi"/>
        </w:rPr>
        <w:t>Audio: (833) 733-5876 Conference #: 89988854</w:t>
      </w:r>
    </w:p>
    <w:p w14:paraId="72CEF27E" w14:textId="61DD78B4" w:rsidR="00877CB6" w:rsidRPr="00877CB6" w:rsidRDefault="00877CB6" w:rsidP="00877CB6">
      <w:pPr>
        <w:jc w:val="center"/>
        <w:rPr>
          <w:rFonts w:asciiTheme="minorHAnsi" w:eastAsiaTheme="minorHAnsi" w:hAnsiTheme="minorHAnsi" w:cstheme="minorHAnsi"/>
          <w:color w:val="252424"/>
          <w:sz w:val="22"/>
          <w:szCs w:val="22"/>
          <w:lang w:eastAsia="en-US"/>
        </w:rPr>
      </w:pPr>
      <w:hyperlink r:id="rId12" w:tgtFrame="_blank" w:history="1">
        <w:r w:rsidRPr="00877CB6">
          <w:rPr>
            <w:rStyle w:val="Hyperlink"/>
            <w:rFonts w:asciiTheme="minorHAnsi" w:hAnsiTheme="minorHAnsi" w:cstheme="minorHAnsi"/>
            <w:color w:val="6264A7"/>
            <w:sz w:val="21"/>
            <w:szCs w:val="21"/>
          </w:rPr>
          <w:t>Click here to join the meeting</w:t>
        </w:r>
      </w:hyperlink>
    </w:p>
    <w:p w14:paraId="61DC13E4" w14:textId="4280C53D" w:rsidR="00836F6F" w:rsidRPr="00C343D1" w:rsidRDefault="00836F6F" w:rsidP="2C4A074B">
      <w:pPr>
        <w:autoSpaceDE w:val="0"/>
        <w:autoSpaceDN w:val="0"/>
        <w:adjustRightInd w:val="0"/>
        <w:rPr>
          <w:rFonts w:ascii="Calibri" w:eastAsia="MS Mincho" w:hAnsi="Calibri" w:cs="Calibri"/>
          <w:i/>
          <w:iCs/>
          <w:color w:val="000000"/>
          <w:sz w:val="20"/>
          <w:szCs w:val="20"/>
          <w:lang w:eastAsia="en-US"/>
        </w:rPr>
      </w:pPr>
    </w:p>
    <w:tbl>
      <w:tblPr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4410"/>
        <w:gridCol w:w="4680"/>
      </w:tblGrid>
      <w:tr w:rsidR="00877CB6" w:rsidRPr="009E26C5" w14:paraId="5BFA4BE6" w14:textId="77777777" w:rsidTr="00AF3142">
        <w:trPr>
          <w:trHeight w:val="255"/>
          <w:tblHeader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</w:tcPr>
          <w:p w14:paraId="14ECD028" w14:textId="77777777" w:rsidR="00877CB6" w:rsidRPr="009E26C5" w:rsidRDefault="00877CB6" w:rsidP="00AF3142">
            <w:pPr>
              <w:pStyle w:val="Heading1"/>
              <w:spacing w:before="0"/>
              <w:jc w:val="center"/>
              <w:rPr>
                <w:rFonts w:ascii="Calibri" w:eastAsia="Times New Roman" w:hAnsi="Calibri" w:cs="Calibri"/>
                <w:color w:val="auto"/>
                <w:sz w:val="21"/>
                <w:szCs w:val="21"/>
              </w:rPr>
            </w:pPr>
            <w:r w:rsidRPr="009E26C5">
              <w:rPr>
                <w:rFonts w:ascii="Calibri" w:eastAsia="Times New Roman" w:hAnsi="Calibri" w:cs="Calibri"/>
                <w:color w:val="auto"/>
                <w:sz w:val="21"/>
                <w:szCs w:val="21"/>
              </w:rPr>
              <w:t>Attendees</w:t>
            </w:r>
          </w:p>
        </w:tc>
      </w:tr>
      <w:tr w:rsidR="00877CB6" w:rsidRPr="009E26C5" w14:paraId="38E63B5D" w14:textId="77777777" w:rsidTr="00AF3142">
        <w:trPr>
          <w:trHeight w:val="255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</w:tcPr>
          <w:p w14:paraId="2C3E9E55" w14:textId="77777777" w:rsidR="00877CB6" w:rsidRPr="009E26C5" w:rsidRDefault="00877CB6" w:rsidP="00AF3142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E26C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noWrap/>
            <w:vAlign w:val="center"/>
            <w:hideMark/>
          </w:tcPr>
          <w:p w14:paraId="794CEC4E" w14:textId="77777777" w:rsidR="00877CB6" w:rsidRPr="009E26C5" w:rsidRDefault="00877CB6" w:rsidP="00AF3142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E26C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noWrap/>
            <w:vAlign w:val="center"/>
            <w:hideMark/>
          </w:tcPr>
          <w:p w14:paraId="17126CD7" w14:textId="77777777" w:rsidR="00877CB6" w:rsidRPr="009E26C5" w:rsidRDefault="00877CB6" w:rsidP="00AF3142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E26C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Role</w:t>
            </w:r>
          </w:p>
        </w:tc>
      </w:tr>
      <w:tr w:rsidR="00877CB6" w:rsidRPr="009E26C5" w14:paraId="39288BA1" w14:textId="77777777" w:rsidTr="00AF3142">
        <w:trPr>
          <w:trHeight w:val="25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02EA8" w14:textId="77777777" w:rsidR="00877CB6" w:rsidRPr="009E26C5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D500" w14:textId="77777777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Connie Phung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1F1E" w14:textId="77777777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Protocol Manager</w:t>
            </w:r>
          </w:p>
        </w:tc>
      </w:tr>
      <w:tr w:rsidR="00877CB6" w:rsidRPr="009E26C5" w14:paraId="1E2F9EBE" w14:textId="77777777" w:rsidTr="00AF3142">
        <w:trPr>
          <w:trHeight w:val="28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16F23" w14:textId="77777777" w:rsidR="00877CB6" w:rsidRPr="009E26C5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6EC6" w14:textId="77777777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Irene DeGutis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92B3" w14:textId="77777777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 Director</w:t>
            </w:r>
          </w:p>
        </w:tc>
      </w:tr>
      <w:tr w:rsidR="00877CB6" w:rsidRPr="009E26C5" w14:paraId="3C4D0720" w14:textId="77777777" w:rsidTr="00AF3142">
        <w:trPr>
          <w:trHeight w:val="25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99DF7" w14:textId="77777777" w:rsidR="00877CB6" w:rsidRPr="009E26C5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D662" w14:textId="77777777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Andreas Tedjasukmana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5CA6" w14:textId="77777777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Medical Monitor</w:t>
            </w:r>
          </w:p>
        </w:tc>
      </w:tr>
      <w:tr w:rsidR="00877CB6" w:rsidRPr="009E26C5" w14:paraId="7CAFEB15" w14:textId="77777777" w:rsidTr="00AF3142">
        <w:trPr>
          <w:trHeight w:val="25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720A7" w14:textId="77777777" w:rsidR="00877CB6" w:rsidRPr="009E26C5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C9230" w14:textId="77777777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Rajalakshmi Chandra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12E74" w14:textId="77777777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Medical Monitor</w:t>
            </w:r>
          </w:p>
        </w:tc>
      </w:tr>
      <w:tr w:rsidR="00877CB6" w:rsidRPr="009E26C5" w14:paraId="75F44799" w14:textId="77777777" w:rsidTr="00AF3142">
        <w:trPr>
          <w:trHeight w:val="25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A87C2" w14:textId="77777777" w:rsidR="00877CB6" w:rsidRPr="009E26C5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6CC27" w14:textId="77777777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Patti Ideus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FA97" w14:textId="77777777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Statistician</w:t>
            </w:r>
          </w:p>
        </w:tc>
      </w:tr>
      <w:tr w:rsidR="00877CB6" w:rsidRPr="009E26C5" w14:paraId="70B628B5" w14:textId="77777777" w:rsidTr="00AF3142">
        <w:trPr>
          <w:trHeight w:val="25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BA322" w14:textId="77777777" w:rsidR="00877CB6" w:rsidRPr="009E26C5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E0E38" w14:textId="009C7BE3" w:rsidR="00877CB6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Susan Fish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D08" w14:textId="27A7900C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Statistician</w:t>
            </w:r>
          </w:p>
        </w:tc>
      </w:tr>
      <w:tr w:rsidR="00877CB6" w:rsidRPr="009E26C5" w14:paraId="72C3A66C" w14:textId="77777777" w:rsidTr="00AF3142">
        <w:trPr>
          <w:trHeight w:val="25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48890" w14:textId="77777777" w:rsidR="00877CB6" w:rsidRPr="009E26C5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C9DD" w14:textId="5A09045B" w:rsidR="00877CB6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Oumar Sy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7FD0C" w14:textId="0DC4DC47" w:rsidR="00877CB6" w:rsidRPr="009E26C5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Statistician</w:t>
            </w:r>
          </w:p>
        </w:tc>
      </w:tr>
    </w:tbl>
    <w:p w14:paraId="518F15FF" w14:textId="30A8FA63" w:rsidR="000B7F1B" w:rsidRDefault="000B7F1B" w:rsidP="2C4A074B">
      <w:pPr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sz w:val="20"/>
          <w:szCs w:val="20"/>
        </w:rPr>
      </w:pPr>
    </w:p>
    <w:p w14:paraId="5D9A63FB" w14:textId="77777777" w:rsidR="00877CB6" w:rsidRPr="00047840" w:rsidRDefault="00877CB6" w:rsidP="2C4A074B">
      <w:pPr>
        <w:autoSpaceDE w:val="0"/>
        <w:autoSpaceDN w:val="0"/>
        <w:adjustRightInd w:val="0"/>
        <w:rPr>
          <w:rFonts w:ascii="Calibri" w:eastAsia="MS Mincho" w:hAnsi="Calibri" w:cs="Calibri"/>
          <w:b/>
          <w:bCs/>
          <w:i/>
          <w:iCs/>
          <w:color w:val="000000" w:themeColor="text1"/>
          <w:sz w:val="20"/>
          <w:szCs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010"/>
        <w:gridCol w:w="1435"/>
      </w:tblGrid>
      <w:tr w:rsidR="00BF6959" w:rsidRPr="009E26C5" w14:paraId="0BA7C5F9" w14:textId="77777777" w:rsidTr="2C4A074B">
        <w:tc>
          <w:tcPr>
            <w:tcW w:w="625" w:type="dxa"/>
          </w:tcPr>
          <w:p w14:paraId="794BB2AC" w14:textId="77777777" w:rsidR="00BF6959" w:rsidRPr="009E26C5" w:rsidRDefault="00BF6959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010" w:type="dxa"/>
          </w:tcPr>
          <w:p w14:paraId="681264EC" w14:textId="77777777" w:rsidR="00BF6959" w:rsidRPr="009E26C5" w:rsidRDefault="00BF6959" w:rsidP="00BF695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 w:themeColor="text1"/>
                <w:u w:val="single"/>
              </w:rPr>
            </w:pPr>
            <w:r w:rsidRPr="009E26C5">
              <w:rPr>
                <w:rFonts w:ascii="Calibri" w:hAnsi="Calibri" w:cs="Calibri"/>
                <w:b/>
                <w:color w:val="000000" w:themeColor="text1"/>
                <w:u w:val="single"/>
              </w:rPr>
              <w:t>Discussion</w:t>
            </w:r>
          </w:p>
        </w:tc>
        <w:tc>
          <w:tcPr>
            <w:tcW w:w="1435" w:type="dxa"/>
          </w:tcPr>
          <w:p w14:paraId="24B69611" w14:textId="77777777" w:rsidR="00BF6959" w:rsidRPr="009E26C5" w:rsidRDefault="00BF6959" w:rsidP="00BF695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 w:themeColor="text1"/>
                <w:u w:val="single"/>
              </w:rPr>
            </w:pPr>
            <w:r w:rsidRPr="009E26C5">
              <w:rPr>
                <w:rFonts w:ascii="Calibri" w:hAnsi="Calibri" w:cs="Calibri"/>
                <w:b/>
                <w:color w:val="000000" w:themeColor="text1"/>
                <w:u w:val="single"/>
              </w:rPr>
              <w:t>Owner</w:t>
            </w:r>
          </w:p>
        </w:tc>
      </w:tr>
      <w:tr w:rsidR="00BF6959" w:rsidRPr="009E26C5" w14:paraId="09C62F3B" w14:textId="77777777" w:rsidTr="2C4A074B">
        <w:tc>
          <w:tcPr>
            <w:tcW w:w="625" w:type="dxa"/>
          </w:tcPr>
          <w:p w14:paraId="3E6292FC" w14:textId="77777777" w:rsidR="00BF6959" w:rsidRPr="009E26C5" w:rsidRDefault="00BF6959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9E26C5">
              <w:rPr>
                <w:rFonts w:ascii="Calibri" w:hAnsi="Calibri" w:cs="Calibri"/>
                <w:color w:val="000000" w:themeColor="text1"/>
              </w:rPr>
              <w:t>1.</w:t>
            </w:r>
          </w:p>
        </w:tc>
        <w:tc>
          <w:tcPr>
            <w:tcW w:w="8010" w:type="dxa"/>
          </w:tcPr>
          <w:p w14:paraId="66ADA9DB" w14:textId="16CF4D19" w:rsidR="00BF6959" w:rsidRPr="009E26C5" w:rsidRDefault="00C35110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Topic:</w:t>
            </w:r>
          </w:p>
          <w:p w14:paraId="2F5A2E5F" w14:textId="66C10FE4" w:rsidR="00274320" w:rsidRPr="002B31A7" w:rsidRDefault="002B31A7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B31A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This meeting is to introduce Susan, and get an internal alignment and understand the data review process.</w:t>
            </w:r>
          </w:p>
        </w:tc>
        <w:tc>
          <w:tcPr>
            <w:tcW w:w="1435" w:type="dxa"/>
          </w:tcPr>
          <w:p w14:paraId="31B1B6FF" w14:textId="4A396F90" w:rsidR="00BF6959" w:rsidRPr="002B31A7" w:rsidRDefault="002B31A7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B31A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Connie Phung</w:t>
            </w:r>
          </w:p>
        </w:tc>
      </w:tr>
      <w:tr w:rsidR="00C343D1" w:rsidRPr="009E26C5" w14:paraId="398619E8" w14:textId="77777777" w:rsidTr="2C4A074B">
        <w:tc>
          <w:tcPr>
            <w:tcW w:w="625" w:type="dxa"/>
          </w:tcPr>
          <w:p w14:paraId="5E18E966" w14:textId="3B7AF748" w:rsidR="00C343D1" w:rsidRPr="009E26C5" w:rsidRDefault="5F55BCED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2C4A074B">
              <w:rPr>
                <w:rFonts w:ascii="Calibri" w:hAnsi="Calibri" w:cs="Calibri"/>
                <w:color w:val="000000" w:themeColor="text1"/>
              </w:rPr>
              <w:t>2.</w:t>
            </w:r>
          </w:p>
        </w:tc>
        <w:tc>
          <w:tcPr>
            <w:tcW w:w="8010" w:type="dxa"/>
          </w:tcPr>
          <w:p w14:paraId="5A26C8A4" w14:textId="25A1C757" w:rsidR="0016282C" w:rsidRDefault="00C35110" w:rsidP="0016282C">
            <w:pPr>
              <w:spacing w:line="252" w:lineRule="auto"/>
              <w:rPr>
                <w:rFonts w:ascii="Calibri" w:eastAsia="MS Mincho" w:hAnsi="Calibri" w:cs="Calibri"/>
                <w:b/>
                <w:bCs/>
                <w:color w:val="000000" w:themeColor="text1"/>
                <w:lang w:eastAsia="en-US"/>
              </w:rPr>
            </w:pPr>
            <w:r>
              <w:rPr>
                <w:rFonts w:ascii="Calibri" w:eastAsia="MS Mincho" w:hAnsi="Calibri" w:cs="Calibri"/>
                <w:b/>
                <w:bCs/>
                <w:color w:val="000000" w:themeColor="text1"/>
                <w:lang w:eastAsia="en-US"/>
              </w:rPr>
              <w:t>Meeting Details:</w:t>
            </w:r>
          </w:p>
          <w:p w14:paraId="12394B43" w14:textId="397CD9B8" w:rsidR="0016282C" w:rsidRDefault="0016282C" w:rsidP="0016282C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People involved in data review process:</w:t>
            </w:r>
          </w:p>
          <w:p w14:paraId="52D2AE37" w14:textId="0DAE42E2" w:rsidR="0016282C" w:rsidRDefault="0016282C" w:rsidP="0016282C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Patti</w:t>
            </w:r>
            <w:r w:rsidR="00A729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looks at the patient database</w:t>
            </w:r>
          </w:p>
          <w:p w14:paraId="14CCA4DB" w14:textId="67025B62" w:rsidR="0016282C" w:rsidRDefault="0016282C" w:rsidP="0016282C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Oumar and a medical monitor to review the tables. Poi</w:t>
            </w:r>
            <w:r w:rsidR="00FA2E22">
              <w:rPr>
                <w:rFonts w:ascii="Calibri" w:hAnsi="Calibri" w:cs="Calibri"/>
                <w:sz w:val="22"/>
                <w:szCs w:val="22"/>
              </w:rPr>
              <w:t xml:space="preserve">nts that seem odd in the tables, tell </w:t>
            </w:r>
            <w:r>
              <w:rPr>
                <w:rFonts w:ascii="Calibri" w:hAnsi="Calibri" w:cs="Calibri"/>
                <w:sz w:val="22"/>
                <w:szCs w:val="22"/>
              </w:rPr>
              <w:t>Susan to do a quick look up from the raw data</w:t>
            </w:r>
          </w:p>
          <w:p w14:paraId="5C1E697A" w14:textId="66626DE8" w:rsidR="0016282C" w:rsidRDefault="00FA2E22" w:rsidP="00FA2E22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Patti will handle what needs to be queried,</w:t>
            </w:r>
            <w:r w:rsidR="0016282C">
              <w:rPr>
                <w:rFonts w:ascii="Calibri" w:hAnsi="Calibri" w:cs="Calibri"/>
                <w:sz w:val="22"/>
                <w:szCs w:val="22"/>
              </w:rPr>
              <w:t xml:space="preserve"> she will also review listings and look into the database herself</w:t>
            </w:r>
          </w:p>
          <w:p w14:paraId="123773E6" w14:textId="77777777" w:rsidR="0016282C" w:rsidRPr="0016282C" w:rsidRDefault="0016282C" w:rsidP="0016282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  <w:p w14:paraId="57470863" w14:textId="77431559" w:rsidR="0016282C" w:rsidRDefault="0016282C" w:rsidP="0016282C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 cut – plan for end of February</w:t>
            </w:r>
          </w:p>
          <w:p w14:paraId="5B19B519" w14:textId="23F634EE" w:rsidR="0016282C" w:rsidRDefault="0016282C" w:rsidP="0016282C">
            <w:pPr>
              <w:pStyle w:val="NormalWeb"/>
              <w:spacing w:before="0" w:beforeAutospacing="0" w:after="0" w:afterAutospacing="0"/>
              <w:ind w:firstLine="48"/>
              <w:rPr>
                <w:rFonts w:ascii="Calibri" w:hAnsi="Calibri" w:cs="Calibri"/>
                <w:sz w:val="22"/>
                <w:szCs w:val="22"/>
              </w:rPr>
            </w:pPr>
          </w:p>
          <w:p w14:paraId="0C730CCB" w14:textId="6B26BC57" w:rsidR="0016282C" w:rsidRDefault="0010020D" w:rsidP="0016282C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team needs regroup to develop a Data Quality Plan</w:t>
            </w:r>
          </w:p>
          <w:p w14:paraId="18E11546" w14:textId="77777777" w:rsidR="0016282C" w:rsidRDefault="0016282C" w:rsidP="001628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34BE8E41" w14:textId="78E9A90B" w:rsidR="0016282C" w:rsidRDefault="0016282C" w:rsidP="0016282C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Last </w:t>
            </w:r>
            <w:r>
              <w:rPr>
                <w:rFonts w:ascii="Calibri" w:hAnsi="Calibri" w:cs="Calibri"/>
                <w:sz w:val="22"/>
                <w:szCs w:val="22"/>
              </w:rPr>
              <w:t>data transfer was Oct 15, 2020</w:t>
            </w:r>
          </w:p>
          <w:p w14:paraId="0D642A89" w14:textId="77777777" w:rsidR="0016282C" w:rsidRDefault="0016282C" w:rsidP="001628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CA4728D" w14:textId="0C76D20C" w:rsidR="0016282C" w:rsidRDefault="003C5999" w:rsidP="0010020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Need to determine critical variables as a team</w:t>
            </w:r>
            <w:r w:rsidR="0010020D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16282C">
              <w:rPr>
                <w:rFonts w:ascii="Calibri" w:hAnsi="Calibri" w:cs="Calibri"/>
                <w:sz w:val="22"/>
                <w:szCs w:val="22"/>
              </w:rPr>
              <w:t xml:space="preserve">Once </w:t>
            </w:r>
            <w:r w:rsidR="0010020D">
              <w:rPr>
                <w:rFonts w:ascii="Calibri" w:hAnsi="Calibri" w:cs="Calibri"/>
                <w:sz w:val="22"/>
                <w:szCs w:val="22"/>
              </w:rPr>
              <w:t xml:space="preserve">we have all info, we </w:t>
            </w:r>
            <w:r w:rsidR="0016282C">
              <w:rPr>
                <w:rFonts w:ascii="Calibri" w:hAnsi="Calibri" w:cs="Calibri"/>
                <w:sz w:val="22"/>
                <w:szCs w:val="22"/>
              </w:rPr>
              <w:t xml:space="preserve">review </w:t>
            </w:r>
            <w:r w:rsidR="0010020D">
              <w:rPr>
                <w:rFonts w:ascii="Calibri" w:hAnsi="Calibri" w:cs="Calibri"/>
                <w:sz w:val="22"/>
                <w:szCs w:val="22"/>
              </w:rPr>
              <w:t xml:space="preserve">it </w:t>
            </w:r>
            <w:r w:rsidR="0016282C">
              <w:rPr>
                <w:rFonts w:ascii="Calibri" w:hAnsi="Calibri" w:cs="Calibri"/>
                <w:sz w:val="22"/>
                <w:szCs w:val="22"/>
              </w:rPr>
              <w:t>as a team</w:t>
            </w:r>
            <w:r w:rsidR="0010020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BCB5BEC" w14:textId="77777777" w:rsidR="0016282C" w:rsidRDefault="0016282C" w:rsidP="001628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1EC7C2C" w14:textId="00667A57" w:rsidR="0016282C" w:rsidRDefault="0010020D" w:rsidP="0010020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Notes on tables (Irene presented)</w:t>
            </w:r>
          </w:p>
          <w:p w14:paraId="48649DBE" w14:textId="77777777" w:rsidR="0016282C" w:rsidRDefault="0016282C" w:rsidP="0010020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T2_Demo.rtf</w:t>
            </w:r>
          </w:p>
          <w:p w14:paraId="5704623B" w14:textId="77777777" w:rsidR="0016282C" w:rsidRDefault="0016282C" w:rsidP="0010020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Have 3 columns instead of 9</w:t>
            </w:r>
          </w:p>
          <w:p w14:paraId="1C855027" w14:textId="0A0A46A0" w:rsidR="0016282C" w:rsidRPr="0010020D" w:rsidRDefault="0016282C" w:rsidP="0010020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It should be 3 cohorts</w:t>
            </w:r>
          </w:p>
          <w:p w14:paraId="4160BB7D" w14:textId="77777777" w:rsidR="0016282C" w:rsidRDefault="0016282C" w:rsidP="0010020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PROs - teams need to look at</w:t>
            </w:r>
          </w:p>
          <w:p w14:paraId="370583A7" w14:textId="77777777" w:rsidR="0016282C" w:rsidRDefault="0016282C" w:rsidP="0010020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general, putting windows to define month 3 and month 6 - Oumar would want to see to check</w:t>
            </w:r>
          </w:p>
          <w:p w14:paraId="69985DF4" w14:textId="77777777" w:rsidR="0016282C" w:rsidRDefault="0016282C" w:rsidP="001628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CBEDFB8" w14:textId="663637EA" w:rsidR="00C343D1" w:rsidRPr="0010020D" w:rsidRDefault="00C343D1" w:rsidP="001002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35" w:type="dxa"/>
          </w:tcPr>
          <w:p w14:paraId="419984BD" w14:textId="1ACAEA37" w:rsidR="00C343D1" w:rsidRPr="009E26C5" w:rsidRDefault="0010020D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lastRenderedPageBreak/>
              <w:t>Connie Phung</w:t>
            </w:r>
          </w:p>
        </w:tc>
      </w:tr>
    </w:tbl>
    <w:p w14:paraId="0E74DBF3" w14:textId="77777777" w:rsidR="00274320" w:rsidRPr="009E26C5" w:rsidRDefault="00274320" w:rsidP="0027432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835"/>
        <w:gridCol w:w="3240"/>
      </w:tblGrid>
      <w:tr w:rsidR="00C35110" w:rsidRPr="009E26C5" w14:paraId="4097448F" w14:textId="77777777" w:rsidTr="00C35110">
        <w:tc>
          <w:tcPr>
            <w:tcW w:w="6835" w:type="dxa"/>
            <w:shd w:val="clear" w:color="auto" w:fill="BFBFBF" w:themeFill="background1" w:themeFillShade="BF"/>
          </w:tcPr>
          <w:p w14:paraId="3426B0E0" w14:textId="77777777" w:rsidR="00C35110" w:rsidRPr="009E26C5" w:rsidRDefault="00C35110" w:rsidP="005436E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 w:themeColor="text1"/>
                <w:sz w:val="20"/>
                <w:szCs w:val="20"/>
                <w:u w:val="single"/>
              </w:rPr>
            </w:pPr>
            <w:r w:rsidRPr="009E26C5">
              <w:rPr>
                <w:rFonts w:ascii="Calibri" w:hAnsi="Calibri" w:cs="Calibri"/>
                <w:b/>
                <w:color w:val="000000" w:themeColor="text1"/>
                <w:sz w:val="20"/>
                <w:szCs w:val="20"/>
                <w:u w:val="single"/>
              </w:rPr>
              <w:t>Action Items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4B5C52AC" w14:textId="77777777" w:rsidR="00C35110" w:rsidRPr="009E26C5" w:rsidRDefault="00C35110" w:rsidP="006059B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  <w:u w:val="single"/>
              </w:rPr>
            </w:pPr>
            <w:r w:rsidRPr="009E26C5">
              <w:rPr>
                <w:rFonts w:ascii="Calibri" w:hAnsi="Calibri" w:cs="Calibri"/>
                <w:b/>
                <w:color w:val="000000" w:themeColor="text1"/>
                <w:sz w:val="20"/>
                <w:szCs w:val="20"/>
                <w:u w:val="single"/>
              </w:rPr>
              <w:t>Owner</w:t>
            </w:r>
          </w:p>
        </w:tc>
      </w:tr>
      <w:tr w:rsidR="00C35110" w:rsidRPr="009E26C5" w14:paraId="45D73536" w14:textId="77777777" w:rsidTr="00C35110">
        <w:tc>
          <w:tcPr>
            <w:tcW w:w="6835" w:type="dxa"/>
          </w:tcPr>
          <w:p w14:paraId="062DFF8A" w14:textId="48CDEE4C" w:rsidR="00C35110" w:rsidRPr="0010020D" w:rsidRDefault="003C5999" w:rsidP="006059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0020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Work with Syneos and Michael Falato to r</w:t>
            </w:r>
            <w:r w:rsidR="0016282C" w:rsidRPr="0010020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evise data management plan</w:t>
            </w:r>
          </w:p>
        </w:tc>
        <w:tc>
          <w:tcPr>
            <w:tcW w:w="3240" w:type="dxa"/>
          </w:tcPr>
          <w:p w14:paraId="2DB0FF97" w14:textId="052DC393" w:rsidR="00C35110" w:rsidRPr="0010020D" w:rsidRDefault="0016282C" w:rsidP="006059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0020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Connie Phung</w:t>
            </w:r>
          </w:p>
        </w:tc>
      </w:tr>
      <w:tr w:rsidR="00C35110" w:rsidRPr="009E26C5" w14:paraId="234115C9" w14:textId="77777777" w:rsidTr="00C35110">
        <w:tc>
          <w:tcPr>
            <w:tcW w:w="6835" w:type="dxa"/>
          </w:tcPr>
          <w:p w14:paraId="7AB1A222" w14:textId="44897DA5" w:rsidR="003C5999" w:rsidRPr="0010020D" w:rsidRDefault="003C5999" w:rsidP="003C599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0020D">
              <w:rPr>
                <w:rFonts w:asciiTheme="minorHAnsi" w:hAnsiTheme="minorHAnsi" w:cstheme="minorHAnsi"/>
                <w:sz w:val="22"/>
                <w:szCs w:val="22"/>
              </w:rPr>
              <w:t>Ask Syneos for a</w:t>
            </w:r>
            <w:r w:rsidRPr="0010020D">
              <w:rPr>
                <w:rFonts w:asciiTheme="minorHAnsi" w:hAnsiTheme="minorHAnsi" w:cstheme="minorHAnsi"/>
                <w:sz w:val="22"/>
                <w:szCs w:val="22"/>
              </w:rPr>
              <w:t xml:space="preserve"> complete list of all of the listings that data management is currently reviewing</w:t>
            </w:r>
          </w:p>
          <w:p w14:paraId="6C213813" w14:textId="77777777" w:rsidR="00C35110" w:rsidRPr="0010020D" w:rsidRDefault="00C35110" w:rsidP="006059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1711A7A" w14:textId="1B655ECE" w:rsidR="00C35110" w:rsidRPr="0010020D" w:rsidRDefault="003C5999" w:rsidP="006059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0020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Connie Phung</w:t>
            </w:r>
          </w:p>
        </w:tc>
      </w:tr>
      <w:tr w:rsidR="00C35110" w:rsidRPr="009E26C5" w14:paraId="1325DBC1" w14:textId="77777777" w:rsidTr="00C35110">
        <w:tc>
          <w:tcPr>
            <w:tcW w:w="6835" w:type="dxa"/>
          </w:tcPr>
          <w:p w14:paraId="12ED8196" w14:textId="78B8F447" w:rsidR="00C35110" w:rsidRPr="0010020D" w:rsidRDefault="0010020D" w:rsidP="006059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0020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Ask Dean to send the latest version of the tables</w:t>
            </w:r>
          </w:p>
        </w:tc>
        <w:tc>
          <w:tcPr>
            <w:tcW w:w="3240" w:type="dxa"/>
          </w:tcPr>
          <w:p w14:paraId="3C91087F" w14:textId="2999C647" w:rsidR="0010020D" w:rsidRPr="0010020D" w:rsidRDefault="0010020D" w:rsidP="006059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0020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Connie Phung</w:t>
            </w:r>
          </w:p>
        </w:tc>
      </w:tr>
      <w:tr w:rsidR="0010020D" w:rsidRPr="009E26C5" w14:paraId="4EE6909C" w14:textId="77777777" w:rsidTr="00C35110">
        <w:tc>
          <w:tcPr>
            <w:tcW w:w="6835" w:type="dxa"/>
          </w:tcPr>
          <w:p w14:paraId="0C290461" w14:textId="50A2AF9D" w:rsidR="0010020D" w:rsidRPr="0010020D" w:rsidRDefault="0010020D" w:rsidP="006059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0020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Send 56 data files to study team and delete files in </w:t>
            </w:r>
            <w:proofErr w:type="spellStart"/>
            <w:r w:rsidRPr="0010020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sharepoint</w:t>
            </w:r>
            <w:proofErr w:type="spellEnd"/>
          </w:p>
        </w:tc>
        <w:tc>
          <w:tcPr>
            <w:tcW w:w="3240" w:type="dxa"/>
          </w:tcPr>
          <w:p w14:paraId="1C99AF4B" w14:textId="29B4028C" w:rsidR="0010020D" w:rsidRPr="0010020D" w:rsidRDefault="0010020D" w:rsidP="006059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0020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Connie Phung</w:t>
            </w:r>
          </w:p>
        </w:tc>
      </w:tr>
      <w:tr w:rsidR="00FA2E22" w:rsidRPr="009E26C5" w14:paraId="5A5C023A" w14:textId="77777777" w:rsidTr="00C35110">
        <w:tc>
          <w:tcPr>
            <w:tcW w:w="6835" w:type="dxa"/>
          </w:tcPr>
          <w:p w14:paraId="29F54B87" w14:textId="4C3B7767" w:rsidR="00FA2E22" w:rsidRPr="0010020D" w:rsidRDefault="00FA2E22" w:rsidP="006059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Inform Syneos and Virtual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Scopics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, we want to do a data cut at the last week of February</w:t>
            </w:r>
          </w:p>
        </w:tc>
        <w:tc>
          <w:tcPr>
            <w:tcW w:w="3240" w:type="dxa"/>
          </w:tcPr>
          <w:p w14:paraId="425F3AB5" w14:textId="3E6896F7" w:rsidR="00FA2E22" w:rsidRPr="0010020D" w:rsidRDefault="00FA2E22" w:rsidP="006059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Connie Phung</w:t>
            </w:r>
            <w:bookmarkStart w:id="0" w:name="_GoBack"/>
            <w:bookmarkEnd w:id="0"/>
          </w:p>
        </w:tc>
      </w:tr>
      <w:tr w:rsidR="0010020D" w:rsidRPr="009E26C5" w14:paraId="584B53DB" w14:textId="77777777" w:rsidTr="00C35110">
        <w:tc>
          <w:tcPr>
            <w:tcW w:w="6835" w:type="dxa"/>
          </w:tcPr>
          <w:p w14:paraId="4D7430CD" w14:textId="559007BB" w:rsidR="0010020D" w:rsidRPr="0010020D" w:rsidRDefault="0010020D" w:rsidP="006059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0020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Irene will share tables to Susan</w:t>
            </w:r>
          </w:p>
        </w:tc>
        <w:tc>
          <w:tcPr>
            <w:tcW w:w="3240" w:type="dxa"/>
          </w:tcPr>
          <w:p w14:paraId="7D80FBDD" w14:textId="4FBED46C" w:rsidR="0010020D" w:rsidRPr="0010020D" w:rsidRDefault="0010020D" w:rsidP="006059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0020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Irene DeGutis</w:t>
            </w:r>
          </w:p>
        </w:tc>
      </w:tr>
      <w:tr w:rsidR="0010020D" w:rsidRPr="009E26C5" w14:paraId="4AE5DDB0" w14:textId="77777777" w:rsidTr="00C35110">
        <w:tc>
          <w:tcPr>
            <w:tcW w:w="6835" w:type="dxa"/>
          </w:tcPr>
          <w:p w14:paraId="5DB1ABA2" w14:textId="0B7A0E2A" w:rsidR="0010020D" w:rsidRPr="0010020D" w:rsidRDefault="0010020D" w:rsidP="001002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10020D">
              <w:rPr>
                <w:rFonts w:ascii="Calibri" w:hAnsi="Calibri" w:cs="Calibri"/>
                <w:sz w:val="22"/>
                <w:szCs w:val="22"/>
              </w:rPr>
              <w:t>Andreas will look into RAVE and what critical variables, comply and send it to everyone</w:t>
            </w:r>
          </w:p>
        </w:tc>
        <w:tc>
          <w:tcPr>
            <w:tcW w:w="3240" w:type="dxa"/>
          </w:tcPr>
          <w:p w14:paraId="04123E1F" w14:textId="1C75E039" w:rsidR="0010020D" w:rsidRPr="0010020D" w:rsidRDefault="0010020D" w:rsidP="006059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Andreas Tedjasukmana</w:t>
            </w:r>
          </w:p>
        </w:tc>
      </w:tr>
    </w:tbl>
    <w:p w14:paraId="0B129CB0" w14:textId="77777777" w:rsidR="00A54402" w:rsidRPr="009E26C5" w:rsidRDefault="00A54402" w:rsidP="00FA1EC1">
      <w:pPr>
        <w:rPr>
          <w:rFonts w:ascii="Calibri" w:hAnsi="Calibri" w:cs="Calibri"/>
        </w:rPr>
      </w:pPr>
    </w:p>
    <w:p w14:paraId="6411D55E" w14:textId="73F5CBCB" w:rsidR="007A3F17" w:rsidRPr="00C35110" w:rsidRDefault="007A3F17" w:rsidP="00FA1EC1">
      <w:pPr>
        <w:rPr>
          <w:rFonts w:ascii="Calibri" w:hAnsi="Calibri" w:cs="Calibri"/>
        </w:rPr>
      </w:pPr>
      <w:r w:rsidRPr="00C35110">
        <w:rPr>
          <w:rFonts w:ascii="Calibri" w:hAnsi="Calibri" w:cs="Calibri"/>
          <w:b/>
        </w:rPr>
        <w:t xml:space="preserve">Minutes taken by: </w:t>
      </w:r>
      <w:r w:rsidRPr="00C35110">
        <w:rPr>
          <w:rFonts w:ascii="Calibri" w:hAnsi="Calibri" w:cs="Calibri"/>
        </w:rPr>
        <w:t xml:space="preserve"> </w:t>
      </w:r>
      <w:r w:rsidR="00C35110" w:rsidRPr="00C35110">
        <w:rPr>
          <w:rFonts w:ascii="Calibri" w:hAnsi="Calibri" w:cs="Calibri"/>
          <w:b/>
          <w:bCs/>
          <w:iCs/>
        </w:rPr>
        <w:t>Connie Phung</w:t>
      </w:r>
    </w:p>
    <w:p w14:paraId="1B33514A" w14:textId="7DCBB3F7" w:rsidR="00143E70" w:rsidRPr="00C35110" w:rsidRDefault="007A3F17" w:rsidP="00FA1EC1">
      <w:pPr>
        <w:rPr>
          <w:rFonts w:ascii="Calibri" w:hAnsi="Calibri" w:cs="Calibri"/>
        </w:rPr>
      </w:pPr>
      <w:r w:rsidRPr="00C35110">
        <w:rPr>
          <w:rFonts w:ascii="Calibri" w:hAnsi="Calibri" w:cs="Calibri"/>
          <w:b/>
        </w:rPr>
        <w:t xml:space="preserve">Date minutes </w:t>
      </w:r>
      <w:proofErr w:type="gramStart"/>
      <w:r w:rsidRPr="00C35110">
        <w:rPr>
          <w:rFonts w:ascii="Calibri" w:hAnsi="Calibri" w:cs="Calibri"/>
          <w:b/>
        </w:rPr>
        <w:t>finalized/distributed:</w:t>
      </w:r>
      <w:proofErr w:type="gramEnd"/>
      <w:r w:rsidRPr="00C35110">
        <w:rPr>
          <w:rFonts w:ascii="Calibri" w:hAnsi="Calibri" w:cs="Calibri"/>
        </w:rPr>
        <w:t xml:space="preserve">  </w:t>
      </w:r>
      <w:r w:rsidR="00C35110" w:rsidRPr="00C35110">
        <w:rPr>
          <w:rFonts w:ascii="Calibri" w:hAnsi="Calibri" w:cs="Calibri"/>
          <w:b/>
          <w:bCs/>
          <w:iCs/>
        </w:rPr>
        <w:t>01-Feb-2021</w:t>
      </w:r>
      <w:r w:rsidRPr="00C35110">
        <w:rPr>
          <w:rFonts w:ascii="Calibri" w:hAnsi="Calibri" w:cs="Calibri"/>
        </w:rPr>
        <w:t xml:space="preserve"> </w:t>
      </w:r>
    </w:p>
    <w:p w14:paraId="0FEDAF4D" w14:textId="45E60544" w:rsidR="002F6597" w:rsidRPr="009E26C5" w:rsidRDefault="002F6597" w:rsidP="00FA1EC1">
      <w:pPr>
        <w:rPr>
          <w:rFonts w:ascii="Calibri" w:hAnsi="Calibri" w:cs="Calibri"/>
        </w:rPr>
      </w:pPr>
    </w:p>
    <w:sectPr w:rsidR="002F6597" w:rsidRPr="009E26C5" w:rsidSect="002F36F1">
      <w:headerReference w:type="default" r:id="rId13"/>
      <w:footerReference w:type="default" r:id="rId14"/>
      <w:pgSz w:w="12240" w:h="15840" w:code="1"/>
      <w:pgMar w:top="1440" w:right="1080" w:bottom="1440" w:left="108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3F54D" w14:textId="77777777" w:rsidR="005342EC" w:rsidRPr="005A6799" w:rsidRDefault="005342EC" w:rsidP="005A6799">
      <w:r>
        <w:separator/>
      </w:r>
    </w:p>
  </w:endnote>
  <w:endnote w:type="continuationSeparator" w:id="0">
    <w:p w14:paraId="73448967" w14:textId="77777777" w:rsidR="005342EC" w:rsidRPr="005A6799" w:rsidRDefault="005342EC" w:rsidP="005A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2443" w14:textId="371BF01A" w:rsidR="009E26C5" w:rsidRPr="00BA63E6" w:rsidRDefault="009E26C5" w:rsidP="009E26C5">
    <w:pPr>
      <w:pStyle w:val="FooterDate"/>
      <w:tabs>
        <w:tab w:val="clear" w:pos="9900"/>
        <w:tab w:val="right" w:pos="10440"/>
      </w:tabs>
      <w:spacing w:before="120" w:after="120"/>
      <w:rPr>
        <w:rFonts w:cstheme="minorHAnsi"/>
        <w:sz w:val="20"/>
      </w:rPr>
    </w:pPr>
    <w:r w:rsidRPr="00BA63E6">
      <w:rPr>
        <w:rFonts w:cstheme="minorHAnsi"/>
        <w:sz w:val="20"/>
      </w:rPr>
      <w:t>RD</w:t>
    </w:r>
    <w:r w:rsidR="00A62281">
      <w:rPr>
        <w:rFonts w:cstheme="minorHAnsi"/>
        <w:sz w:val="20"/>
      </w:rPr>
      <w:t>-TMP</w:t>
    </w:r>
    <w:r w:rsidR="00BD6ADF">
      <w:rPr>
        <w:rFonts w:cstheme="minorHAnsi"/>
        <w:sz w:val="20"/>
      </w:rPr>
      <w:t>-WI</w:t>
    </w:r>
    <w:r w:rsidR="00A62281">
      <w:rPr>
        <w:rFonts w:cstheme="minorHAnsi"/>
        <w:sz w:val="20"/>
      </w:rPr>
      <w:t>-013628-4</w:t>
    </w:r>
    <w:r w:rsidRPr="00BA63E6">
      <w:rPr>
        <w:rFonts w:cstheme="minorHAnsi"/>
        <w:sz w:val="20"/>
      </w:rPr>
      <w:t>, v</w:t>
    </w:r>
    <w:r w:rsidR="00A62281">
      <w:rPr>
        <w:rFonts w:cstheme="minorHAnsi"/>
        <w:sz w:val="20"/>
      </w:rPr>
      <w:t>0</w:t>
    </w:r>
    <w:r w:rsidR="00BD6ADF">
      <w:rPr>
        <w:rFonts w:cstheme="minorHAnsi"/>
        <w:sz w:val="20"/>
      </w:rPr>
      <w:t>3</w:t>
    </w:r>
    <w:r w:rsidRPr="00BA63E6">
      <w:rPr>
        <w:rFonts w:cstheme="minorHAnsi"/>
        <w:sz w:val="20"/>
      </w:rPr>
      <w:tab/>
      <w:t>BMS Information</w:t>
    </w:r>
    <w:r w:rsidRPr="00BA63E6">
      <w:rPr>
        <w:rFonts w:cstheme="minorHAnsi"/>
        <w:sz w:val="20"/>
      </w:rPr>
      <w:tab/>
    </w:r>
    <w:r w:rsidRPr="00BA63E6">
      <w:rPr>
        <w:rFonts w:cstheme="minorHAnsi"/>
        <w:snapToGrid w:val="0"/>
        <w:sz w:val="20"/>
      </w:rPr>
      <w:t xml:space="preserve">Page </w:t>
    </w:r>
    <w:r w:rsidRPr="00BA63E6">
      <w:rPr>
        <w:rStyle w:val="PageNumber"/>
        <w:rFonts w:eastAsiaTheme="majorEastAsia" w:cstheme="minorHAnsi"/>
        <w:sz w:val="20"/>
      </w:rPr>
      <w:fldChar w:fldCharType="begin"/>
    </w:r>
    <w:r w:rsidRPr="00BA63E6">
      <w:rPr>
        <w:rStyle w:val="PageNumber"/>
        <w:rFonts w:eastAsiaTheme="majorEastAsia" w:cstheme="minorHAnsi"/>
        <w:sz w:val="20"/>
      </w:rPr>
      <w:instrText xml:space="preserve"> PAGE </w:instrText>
    </w:r>
    <w:r w:rsidRPr="00BA63E6">
      <w:rPr>
        <w:rStyle w:val="PageNumber"/>
        <w:rFonts w:eastAsiaTheme="majorEastAsia" w:cstheme="minorHAnsi"/>
        <w:sz w:val="20"/>
      </w:rPr>
      <w:fldChar w:fldCharType="separate"/>
    </w:r>
    <w:r w:rsidR="00FA2E22">
      <w:rPr>
        <w:rStyle w:val="PageNumber"/>
        <w:rFonts w:eastAsiaTheme="majorEastAsia" w:cstheme="minorHAnsi"/>
        <w:noProof/>
        <w:sz w:val="20"/>
      </w:rPr>
      <w:t>2</w:t>
    </w:r>
    <w:r w:rsidRPr="00BA63E6">
      <w:rPr>
        <w:rStyle w:val="PageNumber"/>
        <w:rFonts w:eastAsiaTheme="majorEastAsia" w:cstheme="minorHAnsi"/>
        <w:sz w:val="20"/>
      </w:rPr>
      <w:fldChar w:fldCharType="end"/>
    </w:r>
    <w:r w:rsidRPr="00BA63E6">
      <w:rPr>
        <w:rStyle w:val="PageNumber"/>
        <w:rFonts w:eastAsiaTheme="majorEastAsia" w:cstheme="minorHAnsi"/>
        <w:sz w:val="20"/>
      </w:rPr>
      <w:t xml:space="preserve"> of </w:t>
    </w:r>
    <w:r w:rsidRPr="00BA63E6">
      <w:rPr>
        <w:rStyle w:val="PageNumber"/>
        <w:rFonts w:eastAsiaTheme="majorEastAsia" w:cstheme="minorHAnsi"/>
        <w:sz w:val="20"/>
      </w:rPr>
      <w:fldChar w:fldCharType="begin"/>
    </w:r>
    <w:r w:rsidRPr="00BA63E6">
      <w:rPr>
        <w:rStyle w:val="PageNumber"/>
        <w:rFonts w:eastAsiaTheme="majorEastAsia" w:cstheme="minorHAnsi"/>
        <w:sz w:val="20"/>
      </w:rPr>
      <w:instrText xml:space="preserve"> NUMPAGES </w:instrText>
    </w:r>
    <w:r w:rsidRPr="00BA63E6">
      <w:rPr>
        <w:rStyle w:val="PageNumber"/>
        <w:rFonts w:eastAsiaTheme="majorEastAsia" w:cstheme="minorHAnsi"/>
        <w:sz w:val="20"/>
      </w:rPr>
      <w:fldChar w:fldCharType="separate"/>
    </w:r>
    <w:r w:rsidR="00FA2E22">
      <w:rPr>
        <w:rStyle w:val="PageNumber"/>
        <w:rFonts w:eastAsiaTheme="majorEastAsia" w:cstheme="minorHAnsi"/>
        <w:noProof/>
        <w:sz w:val="20"/>
      </w:rPr>
      <w:t>2</w:t>
    </w:r>
    <w:r w:rsidRPr="00BA63E6">
      <w:rPr>
        <w:rStyle w:val="PageNumber"/>
        <w:rFonts w:eastAsiaTheme="majorEastAsia" w:cs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AEA7C" w14:textId="77777777" w:rsidR="005342EC" w:rsidRPr="005A6799" w:rsidRDefault="005342EC" w:rsidP="005A6799">
      <w:r>
        <w:separator/>
      </w:r>
    </w:p>
  </w:footnote>
  <w:footnote w:type="continuationSeparator" w:id="0">
    <w:p w14:paraId="678CBAE6" w14:textId="77777777" w:rsidR="005342EC" w:rsidRPr="005A6799" w:rsidRDefault="005342EC" w:rsidP="005A6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ACA0E" w14:textId="77777777" w:rsidR="000805A8" w:rsidRPr="005A6799" w:rsidRDefault="00AD3C00" w:rsidP="00FF3665">
    <w:pPr>
      <w:pStyle w:val="Header"/>
      <w:tabs>
        <w:tab w:val="left" w:pos="2760"/>
      </w:tabs>
      <w:ind w:right="-576"/>
    </w:pPr>
    <w:r>
      <w:rPr>
        <w:rFonts w:ascii="Verdana" w:eastAsia="Times New Roman" w:hAnsi="Verdana" w:cs="Helvetica"/>
        <w:noProof/>
        <w:color w:val="333333"/>
        <w:sz w:val="16"/>
        <w:szCs w:val="16"/>
        <w:lang w:eastAsia="en-US"/>
      </w:rPr>
      <w:drawing>
        <wp:inline distT="0" distB="0" distL="0" distR="0" wp14:anchorId="230D2040" wp14:editId="2695121B">
          <wp:extent cx="2051050" cy="284033"/>
          <wp:effectExtent l="0" t="0" r="635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ms_logo_rgb_pos_3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2731" cy="292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05A8">
      <w:rPr>
        <w:rFonts w:ascii="Verdana" w:eastAsia="Times New Roman" w:hAnsi="Verdana" w:cs="Helvetica"/>
        <w:noProof/>
        <w:color w:val="333333"/>
        <w:sz w:val="16"/>
        <w:szCs w:val="16"/>
      </w:rPr>
      <w:tab/>
    </w:r>
    <w:r w:rsidR="000805A8">
      <w:rPr>
        <w:rFonts w:ascii="Verdana" w:eastAsia="Times New Roman" w:hAnsi="Verdana" w:cs="Helvetica"/>
        <w:noProof/>
        <w:color w:val="333333"/>
        <w:sz w:val="16"/>
        <w:szCs w:val="16"/>
      </w:rPr>
      <w:tab/>
    </w:r>
    <w:r w:rsidR="000805A8">
      <w:rPr>
        <w:rFonts w:ascii="Verdana" w:eastAsia="Times New Roman" w:hAnsi="Verdana" w:cs="Helvetica"/>
        <w:noProof/>
        <w:color w:val="333333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47"/>
    <w:multiLevelType w:val="hybridMultilevel"/>
    <w:tmpl w:val="C5CE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275"/>
    <w:multiLevelType w:val="multilevel"/>
    <w:tmpl w:val="85E6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6455E"/>
    <w:multiLevelType w:val="hybridMultilevel"/>
    <w:tmpl w:val="D88C3060"/>
    <w:lvl w:ilvl="0" w:tplc="20E0A97E">
      <w:start w:val="32"/>
      <w:numFmt w:val="bullet"/>
      <w:lvlText w:val="-"/>
      <w:lvlJc w:val="left"/>
      <w:pPr>
        <w:ind w:left="360" w:hanging="360"/>
      </w:pPr>
      <w:rPr>
        <w:rFonts w:ascii="Candara" w:eastAsia="Times" w:hAnsi="Candara" w:cs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23809"/>
    <w:multiLevelType w:val="hybridMultilevel"/>
    <w:tmpl w:val="D636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07DEC"/>
    <w:multiLevelType w:val="hybridMultilevel"/>
    <w:tmpl w:val="3CEA67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D364D"/>
    <w:multiLevelType w:val="hybridMultilevel"/>
    <w:tmpl w:val="BD04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A6A83"/>
    <w:multiLevelType w:val="hybridMultilevel"/>
    <w:tmpl w:val="8EC0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4397F"/>
    <w:multiLevelType w:val="hybridMultilevel"/>
    <w:tmpl w:val="B96A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802DA"/>
    <w:multiLevelType w:val="hybridMultilevel"/>
    <w:tmpl w:val="29F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705E7"/>
    <w:multiLevelType w:val="hybridMultilevel"/>
    <w:tmpl w:val="6B343C48"/>
    <w:lvl w:ilvl="0" w:tplc="12B8770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64781"/>
    <w:multiLevelType w:val="hybridMultilevel"/>
    <w:tmpl w:val="C308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D7EE0"/>
    <w:multiLevelType w:val="hybridMultilevel"/>
    <w:tmpl w:val="3C38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10167"/>
    <w:multiLevelType w:val="hybridMultilevel"/>
    <w:tmpl w:val="1632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A2980"/>
    <w:multiLevelType w:val="hybridMultilevel"/>
    <w:tmpl w:val="BD4E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01705"/>
    <w:multiLevelType w:val="hybridMultilevel"/>
    <w:tmpl w:val="8616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E1CF5"/>
    <w:multiLevelType w:val="hybridMultilevel"/>
    <w:tmpl w:val="DCDA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430E5"/>
    <w:multiLevelType w:val="hybridMultilevel"/>
    <w:tmpl w:val="1CF6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54B6C"/>
    <w:multiLevelType w:val="multilevel"/>
    <w:tmpl w:val="49CA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CA7729"/>
    <w:multiLevelType w:val="hybridMultilevel"/>
    <w:tmpl w:val="BD7CCF3A"/>
    <w:lvl w:ilvl="0" w:tplc="476ED506">
      <w:numFmt w:val="bullet"/>
      <w:lvlText w:val="-"/>
      <w:lvlJc w:val="left"/>
      <w:pPr>
        <w:ind w:left="720" w:hanging="360"/>
      </w:pPr>
      <w:rPr>
        <w:rFonts w:ascii="Candara" w:eastAsia="Times" w:hAnsi="Candar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82FC1"/>
    <w:multiLevelType w:val="hybridMultilevel"/>
    <w:tmpl w:val="955099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F565F"/>
    <w:multiLevelType w:val="hybridMultilevel"/>
    <w:tmpl w:val="AA78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F066E"/>
    <w:multiLevelType w:val="hybridMultilevel"/>
    <w:tmpl w:val="8EC4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14213"/>
    <w:multiLevelType w:val="hybridMultilevel"/>
    <w:tmpl w:val="09B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A7063"/>
    <w:multiLevelType w:val="hybridMultilevel"/>
    <w:tmpl w:val="5B16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50E6A"/>
    <w:multiLevelType w:val="hybridMultilevel"/>
    <w:tmpl w:val="1880693E"/>
    <w:lvl w:ilvl="0" w:tplc="356003A4">
      <w:start w:val="1"/>
      <w:numFmt w:val="bullet"/>
      <w:lvlText w:val="-"/>
      <w:lvlJc w:val="left"/>
      <w:pPr>
        <w:ind w:left="720" w:hanging="360"/>
      </w:pPr>
      <w:rPr>
        <w:rFonts w:ascii="Candara" w:eastAsia="Times" w:hAnsi="Candar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14D2D"/>
    <w:multiLevelType w:val="hybridMultilevel"/>
    <w:tmpl w:val="BAA4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81834"/>
    <w:multiLevelType w:val="hybridMultilevel"/>
    <w:tmpl w:val="FCD2D258"/>
    <w:lvl w:ilvl="0" w:tplc="BCD2561C">
      <w:start w:val="30"/>
      <w:numFmt w:val="bullet"/>
      <w:lvlText w:val="-"/>
      <w:lvlJc w:val="left"/>
      <w:pPr>
        <w:ind w:left="720" w:hanging="360"/>
      </w:pPr>
      <w:rPr>
        <w:rFonts w:ascii="Candara" w:eastAsia="Times" w:hAnsi="Candar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A4210"/>
    <w:multiLevelType w:val="hybridMultilevel"/>
    <w:tmpl w:val="4312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65761"/>
    <w:multiLevelType w:val="hybridMultilevel"/>
    <w:tmpl w:val="D676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B0C4E"/>
    <w:multiLevelType w:val="hybridMultilevel"/>
    <w:tmpl w:val="F0662222"/>
    <w:lvl w:ilvl="0" w:tplc="2C181E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0" w15:restartNumberingAfterBreak="0">
    <w:nsid w:val="4EEF5B23"/>
    <w:multiLevelType w:val="hybridMultilevel"/>
    <w:tmpl w:val="4DA6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A81D1C"/>
    <w:multiLevelType w:val="hybridMultilevel"/>
    <w:tmpl w:val="7F9E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542CF5"/>
    <w:multiLevelType w:val="hybridMultilevel"/>
    <w:tmpl w:val="C720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EB4E4D"/>
    <w:multiLevelType w:val="hybridMultilevel"/>
    <w:tmpl w:val="6A2A2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CD687C"/>
    <w:multiLevelType w:val="hybridMultilevel"/>
    <w:tmpl w:val="65E6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417B7"/>
    <w:multiLevelType w:val="hybridMultilevel"/>
    <w:tmpl w:val="37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D760C1"/>
    <w:multiLevelType w:val="hybridMultilevel"/>
    <w:tmpl w:val="2504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CD6662"/>
    <w:multiLevelType w:val="hybridMultilevel"/>
    <w:tmpl w:val="2324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E46A9D"/>
    <w:multiLevelType w:val="hybridMultilevel"/>
    <w:tmpl w:val="C78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E75022"/>
    <w:multiLevelType w:val="hybridMultilevel"/>
    <w:tmpl w:val="DD548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92C27"/>
    <w:multiLevelType w:val="multilevel"/>
    <w:tmpl w:val="FA0A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3D6BA9"/>
    <w:multiLevelType w:val="multilevel"/>
    <w:tmpl w:val="03B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8F6548"/>
    <w:multiLevelType w:val="hybridMultilevel"/>
    <w:tmpl w:val="887E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E85273"/>
    <w:multiLevelType w:val="hybridMultilevel"/>
    <w:tmpl w:val="BF10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E8A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72DD9"/>
    <w:multiLevelType w:val="hybridMultilevel"/>
    <w:tmpl w:val="0FC2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443EC8"/>
    <w:multiLevelType w:val="hybridMultilevel"/>
    <w:tmpl w:val="83524C06"/>
    <w:lvl w:ilvl="0" w:tplc="21AE7D96">
      <w:start w:val="1"/>
      <w:numFmt w:val="bullet"/>
      <w:lvlText w:val=""/>
      <w:lvlJc w:val="left"/>
      <w:pPr>
        <w:ind w:left="720" w:hanging="360"/>
      </w:pPr>
      <w:rPr>
        <w:rFonts w:ascii="Symbol" w:eastAsia="Time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663BA"/>
    <w:multiLevelType w:val="hybridMultilevel"/>
    <w:tmpl w:val="3B56BB78"/>
    <w:lvl w:ilvl="0" w:tplc="2C181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12"/>
  </w:num>
  <w:num w:numId="4">
    <w:abstractNumId w:val="15"/>
  </w:num>
  <w:num w:numId="5">
    <w:abstractNumId w:val="37"/>
  </w:num>
  <w:num w:numId="6">
    <w:abstractNumId w:val="25"/>
  </w:num>
  <w:num w:numId="7">
    <w:abstractNumId w:val="22"/>
  </w:num>
  <w:num w:numId="8">
    <w:abstractNumId w:val="5"/>
  </w:num>
  <w:num w:numId="9">
    <w:abstractNumId w:val="0"/>
  </w:num>
  <w:num w:numId="10">
    <w:abstractNumId w:val="32"/>
  </w:num>
  <w:num w:numId="11">
    <w:abstractNumId w:val="38"/>
  </w:num>
  <w:num w:numId="12">
    <w:abstractNumId w:val="20"/>
  </w:num>
  <w:num w:numId="13">
    <w:abstractNumId w:val="10"/>
  </w:num>
  <w:num w:numId="14">
    <w:abstractNumId w:val="16"/>
  </w:num>
  <w:num w:numId="15">
    <w:abstractNumId w:val="11"/>
  </w:num>
  <w:num w:numId="16">
    <w:abstractNumId w:val="14"/>
  </w:num>
  <w:num w:numId="17">
    <w:abstractNumId w:val="44"/>
  </w:num>
  <w:num w:numId="18">
    <w:abstractNumId w:val="42"/>
  </w:num>
  <w:num w:numId="19">
    <w:abstractNumId w:val="36"/>
  </w:num>
  <w:num w:numId="20">
    <w:abstractNumId w:val="7"/>
  </w:num>
  <w:num w:numId="21">
    <w:abstractNumId w:val="34"/>
  </w:num>
  <w:num w:numId="22">
    <w:abstractNumId w:val="3"/>
  </w:num>
  <w:num w:numId="23">
    <w:abstractNumId w:val="39"/>
  </w:num>
  <w:num w:numId="24">
    <w:abstractNumId w:val="43"/>
  </w:num>
  <w:num w:numId="25">
    <w:abstractNumId w:val="8"/>
  </w:num>
  <w:num w:numId="26">
    <w:abstractNumId w:val="21"/>
  </w:num>
  <w:num w:numId="27">
    <w:abstractNumId w:val="13"/>
  </w:num>
  <w:num w:numId="28">
    <w:abstractNumId w:val="35"/>
  </w:num>
  <w:num w:numId="29">
    <w:abstractNumId w:val="18"/>
  </w:num>
  <w:num w:numId="30">
    <w:abstractNumId w:val="2"/>
  </w:num>
  <w:num w:numId="31">
    <w:abstractNumId w:val="6"/>
  </w:num>
  <w:num w:numId="32">
    <w:abstractNumId w:val="26"/>
  </w:num>
  <w:num w:numId="33">
    <w:abstractNumId w:val="24"/>
  </w:num>
  <w:num w:numId="34">
    <w:abstractNumId w:val="28"/>
  </w:num>
  <w:num w:numId="35">
    <w:abstractNumId w:val="9"/>
  </w:num>
  <w:num w:numId="36">
    <w:abstractNumId w:val="45"/>
  </w:num>
  <w:num w:numId="3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  <w:lvlOverride w:ilvl="0">
      <w:startOverride w:val="1"/>
    </w:lvlOverride>
  </w:num>
  <w:num w:numId="41">
    <w:abstractNumId w:val="29"/>
  </w:num>
  <w:num w:numId="42">
    <w:abstractNumId w:val="30"/>
  </w:num>
  <w:num w:numId="43">
    <w:abstractNumId w:val="46"/>
  </w:num>
  <w:num w:numId="44">
    <w:abstractNumId w:val="4"/>
  </w:num>
  <w:num w:numId="45">
    <w:abstractNumId w:val="19"/>
  </w:num>
  <w:num w:numId="46">
    <w:abstractNumId w:val="31"/>
  </w:num>
  <w:num w:numId="47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rrentCoreTemplateVersion" w:val="4.01"/>
    <w:docVar w:name="InitialCoreTemplateVersion" w:val="4.01"/>
  </w:docVars>
  <w:rsids>
    <w:rsidRoot w:val="00B4541B"/>
    <w:rsid w:val="00000236"/>
    <w:rsid w:val="000024A8"/>
    <w:rsid w:val="0000347D"/>
    <w:rsid w:val="000038B3"/>
    <w:rsid w:val="0000482B"/>
    <w:rsid w:val="00004EA2"/>
    <w:rsid w:val="000055BC"/>
    <w:rsid w:val="00005770"/>
    <w:rsid w:val="00006160"/>
    <w:rsid w:val="000151BB"/>
    <w:rsid w:val="000167FF"/>
    <w:rsid w:val="0001733A"/>
    <w:rsid w:val="00021419"/>
    <w:rsid w:val="00026866"/>
    <w:rsid w:val="00027859"/>
    <w:rsid w:val="00027C36"/>
    <w:rsid w:val="00027C53"/>
    <w:rsid w:val="00031413"/>
    <w:rsid w:val="0003427B"/>
    <w:rsid w:val="00034377"/>
    <w:rsid w:val="000358D8"/>
    <w:rsid w:val="00036C19"/>
    <w:rsid w:val="0003704D"/>
    <w:rsid w:val="00041C35"/>
    <w:rsid w:val="00042F57"/>
    <w:rsid w:val="000443AE"/>
    <w:rsid w:val="0004472A"/>
    <w:rsid w:val="00044C4F"/>
    <w:rsid w:val="00045DD6"/>
    <w:rsid w:val="00047840"/>
    <w:rsid w:val="00047D97"/>
    <w:rsid w:val="0005094A"/>
    <w:rsid w:val="0005480E"/>
    <w:rsid w:val="00054C40"/>
    <w:rsid w:val="00060AB5"/>
    <w:rsid w:val="000612F7"/>
    <w:rsid w:val="0006288C"/>
    <w:rsid w:val="00067B37"/>
    <w:rsid w:val="00071F7D"/>
    <w:rsid w:val="0007261F"/>
    <w:rsid w:val="000730F2"/>
    <w:rsid w:val="000805A8"/>
    <w:rsid w:val="000873D0"/>
    <w:rsid w:val="00087AD9"/>
    <w:rsid w:val="00091EA7"/>
    <w:rsid w:val="00092F93"/>
    <w:rsid w:val="00093944"/>
    <w:rsid w:val="000946E0"/>
    <w:rsid w:val="00094ECA"/>
    <w:rsid w:val="00097EAD"/>
    <w:rsid w:val="000A3010"/>
    <w:rsid w:val="000A3A5F"/>
    <w:rsid w:val="000A72E1"/>
    <w:rsid w:val="000B1A19"/>
    <w:rsid w:val="000B1BD8"/>
    <w:rsid w:val="000B32CA"/>
    <w:rsid w:val="000B3630"/>
    <w:rsid w:val="000B3FBF"/>
    <w:rsid w:val="000B7F1B"/>
    <w:rsid w:val="000C3D04"/>
    <w:rsid w:val="000C579A"/>
    <w:rsid w:val="000C666A"/>
    <w:rsid w:val="000C7739"/>
    <w:rsid w:val="000D16FD"/>
    <w:rsid w:val="000D2601"/>
    <w:rsid w:val="000D7F43"/>
    <w:rsid w:val="000E2813"/>
    <w:rsid w:val="000E2AF7"/>
    <w:rsid w:val="000E4720"/>
    <w:rsid w:val="000E5E5B"/>
    <w:rsid w:val="000E70A1"/>
    <w:rsid w:val="000E72AD"/>
    <w:rsid w:val="000F1F09"/>
    <w:rsid w:val="000F3975"/>
    <w:rsid w:val="0010020D"/>
    <w:rsid w:val="00100E99"/>
    <w:rsid w:val="00103249"/>
    <w:rsid w:val="00106660"/>
    <w:rsid w:val="00111D28"/>
    <w:rsid w:val="00111FEE"/>
    <w:rsid w:val="00112446"/>
    <w:rsid w:val="00115CE5"/>
    <w:rsid w:val="0011670C"/>
    <w:rsid w:val="00120486"/>
    <w:rsid w:val="00121222"/>
    <w:rsid w:val="00125100"/>
    <w:rsid w:val="00134C07"/>
    <w:rsid w:val="00134E40"/>
    <w:rsid w:val="00135984"/>
    <w:rsid w:val="00137E53"/>
    <w:rsid w:val="00142C11"/>
    <w:rsid w:val="00143351"/>
    <w:rsid w:val="001437C7"/>
    <w:rsid w:val="00143E70"/>
    <w:rsid w:val="00144D6C"/>
    <w:rsid w:val="0014591D"/>
    <w:rsid w:val="001547BC"/>
    <w:rsid w:val="001550C2"/>
    <w:rsid w:val="00160039"/>
    <w:rsid w:val="0016282C"/>
    <w:rsid w:val="001633C8"/>
    <w:rsid w:val="001638C4"/>
    <w:rsid w:val="00163B82"/>
    <w:rsid w:val="00164DF7"/>
    <w:rsid w:val="00164F6E"/>
    <w:rsid w:val="00166813"/>
    <w:rsid w:val="00167C09"/>
    <w:rsid w:val="0017052B"/>
    <w:rsid w:val="00172E1B"/>
    <w:rsid w:val="001733B4"/>
    <w:rsid w:val="001733C8"/>
    <w:rsid w:val="00174140"/>
    <w:rsid w:val="001752AD"/>
    <w:rsid w:val="00175F7B"/>
    <w:rsid w:val="00180E66"/>
    <w:rsid w:val="001875CA"/>
    <w:rsid w:val="00192351"/>
    <w:rsid w:val="001929E4"/>
    <w:rsid w:val="001950AB"/>
    <w:rsid w:val="001A060C"/>
    <w:rsid w:val="001A4296"/>
    <w:rsid w:val="001A6159"/>
    <w:rsid w:val="001A7E37"/>
    <w:rsid w:val="001B1231"/>
    <w:rsid w:val="001B55A6"/>
    <w:rsid w:val="001B7778"/>
    <w:rsid w:val="001C0442"/>
    <w:rsid w:val="001C0657"/>
    <w:rsid w:val="001C19AE"/>
    <w:rsid w:val="001C2D16"/>
    <w:rsid w:val="001C7679"/>
    <w:rsid w:val="001D11F3"/>
    <w:rsid w:val="001D13F4"/>
    <w:rsid w:val="001D251C"/>
    <w:rsid w:val="001D29C2"/>
    <w:rsid w:val="001D3448"/>
    <w:rsid w:val="001D34CA"/>
    <w:rsid w:val="001D4F63"/>
    <w:rsid w:val="001D62F5"/>
    <w:rsid w:val="001D6605"/>
    <w:rsid w:val="001E55B0"/>
    <w:rsid w:val="001F3FB7"/>
    <w:rsid w:val="001F648D"/>
    <w:rsid w:val="00204D0F"/>
    <w:rsid w:val="002066F4"/>
    <w:rsid w:val="00207D96"/>
    <w:rsid w:val="00215838"/>
    <w:rsid w:val="0022353A"/>
    <w:rsid w:val="002264A3"/>
    <w:rsid w:val="00227196"/>
    <w:rsid w:val="00230FA5"/>
    <w:rsid w:val="0023230C"/>
    <w:rsid w:val="002329E4"/>
    <w:rsid w:val="00234F6B"/>
    <w:rsid w:val="00240F15"/>
    <w:rsid w:val="0024465C"/>
    <w:rsid w:val="0024477C"/>
    <w:rsid w:val="00251276"/>
    <w:rsid w:val="00251ED0"/>
    <w:rsid w:val="00255D1E"/>
    <w:rsid w:val="00256A75"/>
    <w:rsid w:val="00257E45"/>
    <w:rsid w:val="00261B75"/>
    <w:rsid w:val="00261E6D"/>
    <w:rsid w:val="00265A0B"/>
    <w:rsid w:val="00270EF9"/>
    <w:rsid w:val="00274320"/>
    <w:rsid w:val="00281754"/>
    <w:rsid w:val="00284248"/>
    <w:rsid w:val="00284319"/>
    <w:rsid w:val="00287236"/>
    <w:rsid w:val="00287899"/>
    <w:rsid w:val="0029329E"/>
    <w:rsid w:val="002963AA"/>
    <w:rsid w:val="0029669B"/>
    <w:rsid w:val="002A05B5"/>
    <w:rsid w:val="002A2813"/>
    <w:rsid w:val="002A428C"/>
    <w:rsid w:val="002A4877"/>
    <w:rsid w:val="002A6C77"/>
    <w:rsid w:val="002A721E"/>
    <w:rsid w:val="002B2096"/>
    <w:rsid w:val="002B2FF7"/>
    <w:rsid w:val="002B31A7"/>
    <w:rsid w:val="002C0BFC"/>
    <w:rsid w:val="002C4E5A"/>
    <w:rsid w:val="002C5EE2"/>
    <w:rsid w:val="002D101E"/>
    <w:rsid w:val="002D126B"/>
    <w:rsid w:val="002D5F6A"/>
    <w:rsid w:val="002D6599"/>
    <w:rsid w:val="002D7C57"/>
    <w:rsid w:val="002E0D54"/>
    <w:rsid w:val="002E4D4D"/>
    <w:rsid w:val="002E65B4"/>
    <w:rsid w:val="002F1B74"/>
    <w:rsid w:val="002F1D48"/>
    <w:rsid w:val="002F24DA"/>
    <w:rsid w:val="002F36F1"/>
    <w:rsid w:val="002F434E"/>
    <w:rsid w:val="002F6597"/>
    <w:rsid w:val="002F77D0"/>
    <w:rsid w:val="0030163D"/>
    <w:rsid w:val="003076DF"/>
    <w:rsid w:val="00307BC4"/>
    <w:rsid w:val="00310FA1"/>
    <w:rsid w:val="00311445"/>
    <w:rsid w:val="00313897"/>
    <w:rsid w:val="0031677A"/>
    <w:rsid w:val="00320FB7"/>
    <w:rsid w:val="00321DEC"/>
    <w:rsid w:val="003243E0"/>
    <w:rsid w:val="0032592D"/>
    <w:rsid w:val="00325B47"/>
    <w:rsid w:val="0033046E"/>
    <w:rsid w:val="00330960"/>
    <w:rsid w:val="003323BE"/>
    <w:rsid w:val="00334B2D"/>
    <w:rsid w:val="00334CF2"/>
    <w:rsid w:val="00337431"/>
    <w:rsid w:val="00340497"/>
    <w:rsid w:val="00340F56"/>
    <w:rsid w:val="00341CFB"/>
    <w:rsid w:val="0034307C"/>
    <w:rsid w:val="003435FF"/>
    <w:rsid w:val="00343981"/>
    <w:rsid w:val="003439D7"/>
    <w:rsid w:val="003473FF"/>
    <w:rsid w:val="003504EA"/>
    <w:rsid w:val="003524C5"/>
    <w:rsid w:val="00354928"/>
    <w:rsid w:val="003555A8"/>
    <w:rsid w:val="00363A39"/>
    <w:rsid w:val="00365D0B"/>
    <w:rsid w:val="00367564"/>
    <w:rsid w:val="00370813"/>
    <w:rsid w:val="00374466"/>
    <w:rsid w:val="0037644D"/>
    <w:rsid w:val="00377628"/>
    <w:rsid w:val="003801DD"/>
    <w:rsid w:val="003811F3"/>
    <w:rsid w:val="00381D19"/>
    <w:rsid w:val="003833AE"/>
    <w:rsid w:val="003849B9"/>
    <w:rsid w:val="00384FA7"/>
    <w:rsid w:val="00386101"/>
    <w:rsid w:val="00387214"/>
    <w:rsid w:val="0039050D"/>
    <w:rsid w:val="0039077A"/>
    <w:rsid w:val="0039181A"/>
    <w:rsid w:val="00394398"/>
    <w:rsid w:val="00395F83"/>
    <w:rsid w:val="00397849"/>
    <w:rsid w:val="003A0456"/>
    <w:rsid w:val="003A103F"/>
    <w:rsid w:val="003A491B"/>
    <w:rsid w:val="003A6CF9"/>
    <w:rsid w:val="003B033C"/>
    <w:rsid w:val="003B46E2"/>
    <w:rsid w:val="003B49A5"/>
    <w:rsid w:val="003B5E8E"/>
    <w:rsid w:val="003C1158"/>
    <w:rsid w:val="003C2A44"/>
    <w:rsid w:val="003C5999"/>
    <w:rsid w:val="003C7946"/>
    <w:rsid w:val="003C7DF4"/>
    <w:rsid w:val="003D291F"/>
    <w:rsid w:val="003D42CC"/>
    <w:rsid w:val="003D4307"/>
    <w:rsid w:val="003E44C5"/>
    <w:rsid w:val="003F155C"/>
    <w:rsid w:val="003F35CF"/>
    <w:rsid w:val="003F45EF"/>
    <w:rsid w:val="003F58B4"/>
    <w:rsid w:val="003F663D"/>
    <w:rsid w:val="003F72C7"/>
    <w:rsid w:val="003F792D"/>
    <w:rsid w:val="00401971"/>
    <w:rsid w:val="00401DE1"/>
    <w:rsid w:val="004063FC"/>
    <w:rsid w:val="00410275"/>
    <w:rsid w:val="00410D67"/>
    <w:rsid w:val="0041187F"/>
    <w:rsid w:val="0041593D"/>
    <w:rsid w:val="004210CD"/>
    <w:rsid w:val="004214B7"/>
    <w:rsid w:val="004247C2"/>
    <w:rsid w:val="00424B38"/>
    <w:rsid w:val="00431418"/>
    <w:rsid w:val="00433962"/>
    <w:rsid w:val="00433C9F"/>
    <w:rsid w:val="0043508A"/>
    <w:rsid w:val="004352BE"/>
    <w:rsid w:val="00435648"/>
    <w:rsid w:val="004421A8"/>
    <w:rsid w:val="0044307E"/>
    <w:rsid w:val="00444196"/>
    <w:rsid w:val="00444512"/>
    <w:rsid w:val="00445147"/>
    <w:rsid w:val="00447F1E"/>
    <w:rsid w:val="00450F21"/>
    <w:rsid w:val="0045308B"/>
    <w:rsid w:val="00453527"/>
    <w:rsid w:val="004574B6"/>
    <w:rsid w:val="00457D45"/>
    <w:rsid w:val="004635F4"/>
    <w:rsid w:val="004643C5"/>
    <w:rsid w:val="00464546"/>
    <w:rsid w:val="00466066"/>
    <w:rsid w:val="00467017"/>
    <w:rsid w:val="00471F2E"/>
    <w:rsid w:val="004725AC"/>
    <w:rsid w:val="0047341B"/>
    <w:rsid w:val="00473E15"/>
    <w:rsid w:val="0047651A"/>
    <w:rsid w:val="004765D1"/>
    <w:rsid w:val="00476A4E"/>
    <w:rsid w:val="00477689"/>
    <w:rsid w:val="00480A2E"/>
    <w:rsid w:val="004841F0"/>
    <w:rsid w:val="00486AB8"/>
    <w:rsid w:val="004877B9"/>
    <w:rsid w:val="00487E83"/>
    <w:rsid w:val="00490500"/>
    <w:rsid w:val="0049148D"/>
    <w:rsid w:val="00493F91"/>
    <w:rsid w:val="00494FBE"/>
    <w:rsid w:val="0049534B"/>
    <w:rsid w:val="00495F3B"/>
    <w:rsid w:val="004A5159"/>
    <w:rsid w:val="004A60F5"/>
    <w:rsid w:val="004B0DA7"/>
    <w:rsid w:val="004B19DA"/>
    <w:rsid w:val="004B2C57"/>
    <w:rsid w:val="004B3D8A"/>
    <w:rsid w:val="004B3F4A"/>
    <w:rsid w:val="004B4C5A"/>
    <w:rsid w:val="004B5D42"/>
    <w:rsid w:val="004C6232"/>
    <w:rsid w:val="004C629E"/>
    <w:rsid w:val="004C66AF"/>
    <w:rsid w:val="004C7808"/>
    <w:rsid w:val="004D336F"/>
    <w:rsid w:val="004D598C"/>
    <w:rsid w:val="004D772D"/>
    <w:rsid w:val="004E1EE3"/>
    <w:rsid w:val="004E2743"/>
    <w:rsid w:val="004E2E67"/>
    <w:rsid w:val="004E3C36"/>
    <w:rsid w:val="004E55F4"/>
    <w:rsid w:val="004E6B84"/>
    <w:rsid w:val="004F3B56"/>
    <w:rsid w:val="004F5637"/>
    <w:rsid w:val="004F75DE"/>
    <w:rsid w:val="005000E1"/>
    <w:rsid w:val="00500A9B"/>
    <w:rsid w:val="00500E8C"/>
    <w:rsid w:val="005013F7"/>
    <w:rsid w:val="00501E8E"/>
    <w:rsid w:val="00502CEB"/>
    <w:rsid w:val="005030E8"/>
    <w:rsid w:val="00507D2F"/>
    <w:rsid w:val="00507E2E"/>
    <w:rsid w:val="00511F6F"/>
    <w:rsid w:val="005137AB"/>
    <w:rsid w:val="0051473E"/>
    <w:rsid w:val="00515F54"/>
    <w:rsid w:val="00522176"/>
    <w:rsid w:val="00523671"/>
    <w:rsid w:val="00524EC1"/>
    <w:rsid w:val="00531253"/>
    <w:rsid w:val="00532274"/>
    <w:rsid w:val="0053316B"/>
    <w:rsid w:val="00533B29"/>
    <w:rsid w:val="005342EC"/>
    <w:rsid w:val="00537CE5"/>
    <w:rsid w:val="00540A9C"/>
    <w:rsid w:val="00541EDD"/>
    <w:rsid w:val="00542275"/>
    <w:rsid w:val="005436E4"/>
    <w:rsid w:val="00550604"/>
    <w:rsid w:val="00550A71"/>
    <w:rsid w:val="00553FAC"/>
    <w:rsid w:val="005540D1"/>
    <w:rsid w:val="005549A6"/>
    <w:rsid w:val="00555C16"/>
    <w:rsid w:val="00565361"/>
    <w:rsid w:val="00566EB2"/>
    <w:rsid w:val="00574D33"/>
    <w:rsid w:val="00574EC6"/>
    <w:rsid w:val="005755FC"/>
    <w:rsid w:val="00580A99"/>
    <w:rsid w:val="00581C23"/>
    <w:rsid w:val="00585A1E"/>
    <w:rsid w:val="00585EBB"/>
    <w:rsid w:val="00587262"/>
    <w:rsid w:val="00592EAC"/>
    <w:rsid w:val="005932AF"/>
    <w:rsid w:val="005A0004"/>
    <w:rsid w:val="005A115B"/>
    <w:rsid w:val="005A2246"/>
    <w:rsid w:val="005A4E5E"/>
    <w:rsid w:val="005A6799"/>
    <w:rsid w:val="005B140B"/>
    <w:rsid w:val="005B222F"/>
    <w:rsid w:val="005B23F1"/>
    <w:rsid w:val="005B2C37"/>
    <w:rsid w:val="005B7B63"/>
    <w:rsid w:val="005C00E3"/>
    <w:rsid w:val="005C412F"/>
    <w:rsid w:val="005C5BB6"/>
    <w:rsid w:val="005D1C2B"/>
    <w:rsid w:val="005D7148"/>
    <w:rsid w:val="005E1EF8"/>
    <w:rsid w:val="005E2A0F"/>
    <w:rsid w:val="005E6C22"/>
    <w:rsid w:val="005F12C4"/>
    <w:rsid w:val="005F1DCE"/>
    <w:rsid w:val="005F3076"/>
    <w:rsid w:val="005F5453"/>
    <w:rsid w:val="005F78F4"/>
    <w:rsid w:val="006019B3"/>
    <w:rsid w:val="00605427"/>
    <w:rsid w:val="00606B3F"/>
    <w:rsid w:val="006100A8"/>
    <w:rsid w:val="00610601"/>
    <w:rsid w:val="00612E05"/>
    <w:rsid w:val="00612F18"/>
    <w:rsid w:val="00614FB0"/>
    <w:rsid w:val="00616D08"/>
    <w:rsid w:val="00621ACD"/>
    <w:rsid w:val="00623083"/>
    <w:rsid w:val="00625017"/>
    <w:rsid w:val="00627E35"/>
    <w:rsid w:val="00631297"/>
    <w:rsid w:val="00631B18"/>
    <w:rsid w:val="006326C6"/>
    <w:rsid w:val="00632DB9"/>
    <w:rsid w:val="00637DD1"/>
    <w:rsid w:val="006401FD"/>
    <w:rsid w:val="00640F7C"/>
    <w:rsid w:val="00642187"/>
    <w:rsid w:val="00642412"/>
    <w:rsid w:val="006425E9"/>
    <w:rsid w:val="006445F0"/>
    <w:rsid w:val="006447B9"/>
    <w:rsid w:val="00645743"/>
    <w:rsid w:val="00645940"/>
    <w:rsid w:val="0064637B"/>
    <w:rsid w:val="006472BC"/>
    <w:rsid w:val="00651362"/>
    <w:rsid w:val="00654A43"/>
    <w:rsid w:val="00654B68"/>
    <w:rsid w:val="00657D47"/>
    <w:rsid w:val="00660080"/>
    <w:rsid w:val="006601AA"/>
    <w:rsid w:val="00662667"/>
    <w:rsid w:val="006640C6"/>
    <w:rsid w:val="00666BCC"/>
    <w:rsid w:val="006715C4"/>
    <w:rsid w:val="006739C7"/>
    <w:rsid w:val="006742BB"/>
    <w:rsid w:val="006743C2"/>
    <w:rsid w:val="006758B4"/>
    <w:rsid w:val="00675B25"/>
    <w:rsid w:val="00676DF7"/>
    <w:rsid w:val="00677B8B"/>
    <w:rsid w:val="0068297F"/>
    <w:rsid w:val="00682A88"/>
    <w:rsid w:val="00687186"/>
    <w:rsid w:val="00687C0A"/>
    <w:rsid w:val="00693827"/>
    <w:rsid w:val="00696D3D"/>
    <w:rsid w:val="006977BC"/>
    <w:rsid w:val="006A219D"/>
    <w:rsid w:val="006A2F9B"/>
    <w:rsid w:val="006A4115"/>
    <w:rsid w:val="006A4226"/>
    <w:rsid w:val="006A431D"/>
    <w:rsid w:val="006A4C42"/>
    <w:rsid w:val="006A7A0D"/>
    <w:rsid w:val="006C4955"/>
    <w:rsid w:val="006D36B8"/>
    <w:rsid w:val="006D3D55"/>
    <w:rsid w:val="006D4371"/>
    <w:rsid w:val="006D6621"/>
    <w:rsid w:val="006D7525"/>
    <w:rsid w:val="006E1C8F"/>
    <w:rsid w:val="006E1F36"/>
    <w:rsid w:val="006E24B5"/>
    <w:rsid w:val="006E3355"/>
    <w:rsid w:val="006E342D"/>
    <w:rsid w:val="006E7DDE"/>
    <w:rsid w:val="006F343F"/>
    <w:rsid w:val="006F3B62"/>
    <w:rsid w:val="006F4078"/>
    <w:rsid w:val="006F55DE"/>
    <w:rsid w:val="00705AEA"/>
    <w:rsid w:val="007102DD"/>
    <w:rsid w:val="00711336"/>
    <w:rsid w:val="00713BB8"/>
    <w:rsid w:val="00713DDF"/>
    <w:rsid w:val="00714432"/>
    <w:rsid w:val="00716651"/>
    <w:rsid w:val="00716C70"/>
    <w:rsid w:val="00716E88"/>
    <w:rsid w:val="00717A70"/>
    <w:rsid w:val="0072144B"/>
    <w:rsid w:val="00721864"/>
    <w:rsid w:val="00721E6D"/>
    <w:rsid w:val="0072711B"/>
    <w:rsid w:val="00735130"/>
    <w:rsid w:val="0074581B"/>
    <w:rsid w:val="007458F0"/>
    <w:rsid w:val="00751A45"/>
    <w:rsid w:val="00760150"/>
    <w:rsid w:val="00760B7A"/>
    <w:rsid w:val="0076371F"/>
    <w:rsid w:val="007647D9"/>
    <w:rsid w:val="00766A97"/>
    <w:rsid w:val="00771495"/>
    <w:rsid w:val="0077294D"/>
    <w:rsid w:val="00773160"/>
    <w:rsid w:val="00777919"/>
    <w:rsid w:val="0078049A"/>
    <w:rsid w:val="00784A87"/>
    <w:rsid w:val="0078680C"/>
    <w:rsid w:val="00791309"/>
    <w:rsid w:val="0079351C"/>
    <w:rsid w:val="00795C86"/>
    <w:rsid w:val="00795EF8"/>
    <w:rsid w:val="0079794F"/>
    <w:rsid w:val="007A0A5B"/>
    <w:rsid w:val="007A1214"/>
    <w:rsid w:val="007A3F17"/>
    <w:rsid w:val="007B26E1"/>
    <w:rsid w:val="007B3626"/>
    <w:rsid w:val="007B5D32"/>
    <w:rsid w:val="007B6766"/>
    <w:rsid w:val="007C7068"/>
    <w:rsid w:val="007C7EF7"/>
    <w:rsid w:val="007D186F"/>
    <w:rsid w:val="007D18EF"/>
    <w:rsid w:val="007D277A"/>
    <w:rsid w:val="007D4E84"/>
    <w:rsid w:val="007E2681"/>
    <w:rsid w:val="007F0B33"/>
    <w:rsid w:val="007F15AB"/>
    <w:rsid w:val="007F7583"/>
    <w:rsid w:val="00800ACA"/>
    <w:rsid w:val="008015DE"/>
    <w:rsid w:val="00806D07"/>
    <w:rsid w:val="0080786B"/>
    <w:rsid w:val="00807946"/>
    <w:rsid w:val="00807953"/>
    <w:rsid w:val="00810499"/>
    <w:rsid w:val="00812CB6"/>
    <w:rsid w:val="0081534A"/>
    <w:rsid w:val="00817FD1"/>
    <w:rsid w:val="00822844"/>
    <w:rsid w:val="00823C51"/>
    <w:rsid w:val="00825208"/>
    <w:rsid w:val="0082719F"/>
    <w:rsid w:val="0082773F"/>
    <w:rsid w:val="00827F4C"/>
    <w:rsid w:val="008315DC"/>
    <w:rsid w:val="00833AAD"/>
    <w:rsid w:val="00836E47"/>
    <w:rsid w:val="00836F6F"/>
    <w:rsid w:val="0084095F"/>
    <w:rsid w:val="0084311B"/>
    <w:rsid w:val="00843329"/>
    <w:rsid w:val="008474B9"/>
    <w:rsid w:val="00853A25"/>
    <w:rsid w:val="00855438"/>
    <w:rsid w:val="008571FA"/>
    <w:rsid w:val="0085786F"/>
    <w:rsid w:val="00863889"/>
    <w:rsid w:val="00867968"/>
    <w:rsid w:val="00871D0C"/>
    <w:rsid w:val="00872FAB"/>
    <w:rsid w:val="008736AA"/>
    <w:rsid w:val="008753D6"/>
    <w:rsid w:val="00875477"/>
    <w:rsid w:val="00875E59"/>
    <w:rsid w:val="00877CB6"/>
    <w:rsid w:val="00880A3A"/>
    <w:rsid w:val="00881380"/>
    <w:rsid w:val="0088208E"/>
    <w:rsid w:val="008820E8"/>
    <w:rsid w:val="00884253"/>
    <w:rsid w:val="008865F9"/>
    <w:rsid w:val="008874F0"/>
    <w:rsid w:val="00887CFB"/>
    <w:rsid w:val="00890E2A"/>
    <w:rsid w:val="0089128C"/>
    <w:rsid w:val="00892E57"/>
    <w:rsid w:val="00895E8D"/>
    <w:rsid w:val="0089695F"/>
    <w:rsid w:val="008A0D5B"/>
    <w:rsid w:val="008A7081"/>
    <w:rsid w:val="008A7D06"/>
    <w:rsid w:val="008B4717"/>
    <w:rsid w:val="008B5B88"/>
    <w:rsid w:val="008C2D33"/>
    <w:rsid w:val="008C564A"/>
    <w:rsid w:val="008D0D0E"/>
    <w:rsid w:val="008D187D"/>
    <w:rsid w:val="008D2C6C"/>
    <w:rsid w:val="008D5881"/>
    <w:rsid w:val="008E23F9"/>
    <w:rsid w:val="008E2AA5"/>
    <w:rsid w:val="008E4AB7"/>
    <w:rsid w:val="008F0DCC"/>
    <w:rsid w:val="008F4E55"/>
    <w:rsid w:val="008F5391"/>
    <w:rsid w:val="00900AD8"/>
    <w:rsid w:val="00902DBC"/>
    <w:rsid w:val="009039B9"/>
    <w:rsid w:val="009069C9"/>
    <w:rsid w:val="00910B28"/>
    <w:rsid w:val="00912B58"/>
    <w:rsid w:val="00914759"/>
    <w:rsid w:val="0091558F"/>
    <w:rsid w:val="00920B21"/>
    <w:rsid w:val="009219CB"/>
    <w:rsid w:val="0092547F"/>
    <w:rsid w:val="00932038"/>
    <w:rsid w:val="00933915"/>
    <w:rsid w:val="00935E34"/>
    <w:rsid w:val="00937584"/>
    <w:rsid w:val="00937732"/>
    <w:rsid w:val="00941C31"/>
    <w:rsid w:val="00943702"/>
    <w:rsid w:val="00945200"/>
    <w:rsid w:val="009457AC"/>
    <w:rsid w:val="009505F9"/>
    <w:rsid w:val="00951A37"/>
    <w:rsid w:val="009540DC"/>
    <w:rsid w:val="0095441A"/>
    <w:rsid w:val="009556D9"/>
    <w:rsid w:val="009628F1"/>
    <w:rsid w:val="00967273"/>
    <w:rsid w:val="009720A3"/>
    <w:rsid w:val="00975305"/>
    <w:rsid w:val="009758CE"/>
    <w:rsid w:val="009759D2"/>
    <w:rsid w:val="00976B23"/>
    <w:rsid w:val="0098158E"/>
    <w:rsid w:val="00981C12"/>
    <w:rsid w:val="009830B3"/>
    <w:rsid w:val="00985339"/>
    <w:rsid w:val="00985709"/>
    <w:rsid w:val="00986938"/>
    <w:rsid w:val="009879DA"/>
    <w:rsid w:val="009935C6"/>
    <w:rsid w:val="00994949"/>
    <w:rsid w:val="00995FF7"/>
    <w:rsid w:val="009A0DF8"/>
    <w:rsid w:val="009A1359"/>
    <w:rsid w:val="009A7065"/>
    <w:rsid w:val="009B0974"/>
    <w:rsid w:val="009B1A2F"/>
    <w:rsid w:val="009B28C6"/>
    <w:rsid w:val="009B3880"/>
    <w:rsid w:val="009B47A4"/>
    <w:rsid w:val="009C0141"/>
    <w:rsid w:val="009C038F"/>
    <w:rsid w:val="009C0F04"/>
    <w:rsid w:val="009C10DB"/>
    <w:rsid w:val="009C355C"/>
    <w:rsid w:val="009C61EC"/>
    <w:rsid w:val="009D02B2"/>
    <w:rsid w:val="009D18B5"/>
    <w:rsid w:val="009D4C26"/>
    <w:rsid w:val="009D4ECC"/>
    <w:rsid w:val="009D5AE9"/>
    <w:rsid w:val="009D6129"/>
    <w:rsid w:val="009E1FE2"/>
    <w:rsid w:val="009E26C5"/>
    <w:rsid w:val="009E4D58"/>
    <w:rsid w:val="009E6FB9"/>
    <w:rsid w:val="009E7678"/>
    <w:rsid w:val="009F0385"/>
    <w:rsid w:val="009F0970"/>
    <w:rsid w:val="009F4192"/>
    <w:rsid w:val="009F4E19"/>
    <w:rsid w:val="00A0184F"/>
    <w:rsid w:val="00A03203"/>
    <w:rsid w:val="00A03F2D"/>
    <w:rsid w:val="00A056BD"/>
    <w:rsid w:val="00A11FEA"/>
    <w:rsid w:val="00A12350"/>
    <w:rsid w:val="00A126F1"/>
    <w:rsid w:val="00A16525"/>
    <w:rsid w:val="00A165C7"/>
    <w:rsid w:val="00A1682A"/>
    <w:rsid w:val="00A179F9"/>
    <w:rsid w:val="00A17E69"/>
    <w:rsid w:val="00A210DD"/>
    <w:rsid w:val="00A243AF"/>
    <w:rsid w:val="00A25178"/>
    <w:rsid w:val="00A267D7"/>
    <w:rsid w:val="00A33395"/>
    <w:rsid w:val="00A33B75"/>
    <w:rsid w:val="00A34D25"/>
    <w:rsid w:val="00A3501B"/>
    <w:rsid w:val="00A37FDD"/>
    <w:rsid w:val="00A4084A"/>
    <w:rsid w:val="00A40B3A"/>
    <w:rsid w:val="00A41CFD"/>
    <w:rsid w:val="00A44CA5"/>
    <w:rsid w:val="00A47EE3"/>
    <w:rsid w:val="00A5227A"/>
    <w:rsid w:val="00A522E5"/>
    <w:rsid w:val="00A534A9"/>
    <w:rsid w:val="00A54402"/>
    <w:rsid w:val="00A54777"/>
    <w:rsid w:val="00A55DA4"/>
    <w:rsid w:val="00A56496"/>
    <w:rsid w:val="00A6210C"/>
    <w:rsid w:val="00A62281"/>
    <w:rsid w:val="00A6407B"/>
    <w:rsid w:val="00A65135"/>
    <w:rsid w:val="00A660F9"/>
    <w:rsid w:val="00A71E20"/>
    <w:rsid w:val="00A729DD"/>
    <w:rsid w:val="00A738EC"/>
    <w:rsid w:val="00A803E0"/>
    <w:rsid w:val="00A836B0"/>
    <w:rsid w:val="00A854FB"/>
    <w:rsid w:val="00A861D4"/>
    <w:rsid w:val="00A913A2"/>
    <w:rsid w:val="00A95100"/>
    <w:rsid w:val="00A96C4B"/>
    <w:rsid w:val="00A96EFA"/>
    <w:rsid w:val="00AA0572"/>
    <w:rsid w:val="00AA2294"/>
    <w:rsid w:val="00AA22A2"/>
    <w:rsid w:val="00AA3914"/>
    <w:rsid w:val="00AA4061"/>
    <w:rsid w:val="00AA7CB6"/>
    <w:rsid w:val="00AB0FDD"/>
    <w:rsid w:val="00AB132F"/>
    <w:rsid w:val="00AB1A95"/>
    <w:rsid w:val="00AC01C6"/>
    <w:rsid w:val="00AC0745"/>
    <w:rsid w:val="00AC4AD3"/>
    <w:rsid w:val="00AD00C5"/>
    <w:rsid w:val="00AD0185"/>
    <w:rsid w:val="00AD1473"/>
    <w:rsid w:val="00AD355A"/>
    <w:rsid w:val="00AD3585"/>
    <w:rsid w:val="00AD3C00"/>
    <w:rsid w:val="00AD3ED4"/>
    <w:rsid w:val="00AD43F6"/>
    <w:rsid w:val="00AD54E6"/>
    <w:rsid w:val="00AD6068"/>
    <w:rsid w:val="00AD607B"/>
    <w:rsid w:val="00AD6224"/>
    <w:rsid w:val="00AD7ACB"/>
    <w:rsid w:val="00AE28D3"/>
    <w:rsid w:val="00AE3643"/>
    <w:rsid w:val="00AE4083"/>
    <w:rsid w:val="00AE4910"/>
    <w:rsid w:val="00AE73A5"/>
    <w:rsid w:val="00AF0EED"/>
    <w:rsid w:val="00AF1432"/>
    <w:rsid w:val="00AF415D"/>
    <w:rsid w:val="00AF474C"/>
    <w:rsid w:val="00AF4D6F"/>
    <w:rsid w:val="00AF5A46"/>
    <w:rsid w:val="00AF5A5D"/>
    <w:rsid w:val="00AF62B7"/>
    <w:rsid w:val="00B0790A"/>
    <w:rsid w:val="00B100B0"/>
    <w:rsid w:val="00B12DDD"/>
    <w:rsid w:val="00B13EC3"/>
    <w:rsid w:val="00B1492B"/>
    <w:rsid w:val="00B15B1C"/>
    <w:rsid w:val="00B16376"/>
    <w:rsid w:val="00B169E7"/>
    <w:rsid w:val="00B230AC"/>
    <w:rsid w:val="00B231C0"/>
    <w:rsid w:val="00B24AD8"/>
    <w:rsid w:val="00B25BEB"/>
    <w:rsid w:val="00B277FC"/>
    <w:rsid w:val="00B3321C"/>
    <w:rsid w:val="00B3436F"/>
    <w:rsid w:val="00B34536"/>
    <w:rsid w:val="00B35A17"/>
    <w:rsid w:val="00B36039"/>
    <w:rsid w:val="00B36C8D"/>
    <w:rsid w:val="00B36E04"/>
    <w:rsid w:val="00B40E74"/>
    <w:rsid w:val="00B44684"/>
    <w:rsid w:val="00B4541B"/>
    <w:rsid w:val="00B46B5D"/>
    <w:rsid w:val="00B5079F"/>
    <w:rsid w:val="00B53D19"/>
    <w:rsid w:val="00B5548B"/>
    <w:rsid w:val="00B56036"/>
    <w:rsid w:val="00B564D4"/>
    <w:rsid w:val="00B6230F"/>
    <w:rsid w:val="00B62586"/>
    <w:rsid w:val="00B65417"/>
    <w:rsid w:val="00B7075C"/>
    <w:rsid w:val="00B70CF1"/>
    <w:rsid w:val="00B713A7"/>
    <w:rsid w:val="00B73BDB"/>
    <w:rsid w:val="00B74526"/>
    <w:rsid w:val="00B75FD8"/>
    <w:rsid w:val="00B76587"/>
    <w:rsid w:val="00B77F42"/>
    <w:rsid w:val="00B8253F"/>
    <w:rsid w:val="00B8553D"/>
    <w:rsid w:val="00B86718"/>
    <w:rsid w:val="00B869F1"/>
    <w:rsid w:val="00B873DA"/>
    <w:rsid w:val="00B94D6A"/>
    <w:rsid w:val="00B95AD3"/>
    <w:rsid w:val="00B968A4"/>
    <w:rsid w:val="00BA3978"/>
    <w:rsid w:val="00BA5FCD"/>
    <w:rsid w:val="00BB196B"/>
    <w:rsid w:val="00BB2831"/>
    <w:rsid w:val="00BB3FCC"/>
    <w:rsid w:val="00BC0C7B"/>
    <w:rsid w:val="00BC2C73"/>
    <w:rsid w:val="00BC2FAD"/>
    <w:rsid w:val="00BC59EA"/>
    <w:rsid w:val="00BD040B"/>
    <w:rsid w:val="00BD2306"/>
    <w:rsid w:val="00BD6ADF"/>
    <w:rsid w:val="00BD776F"/>
    <w:rsid w:val="00BE0D38"/>
    <w:rsid w:val="00BE58A1"/>
    <w:rsid w:val="00BF6959"/>
    <w:rsid w:val="00BF7902"/>
    <w:rsid w:val="00C11291"/>
    <w:rsid w:val="00C16A40"/>
    <w:rsid w:val="00C21A63"/>
    <w:rsid w:val="00C343D1"/>
    <w:rsid w:val="00C35110"/>
    <w:rsid w:val="00C43AFF"/>
    <w:rsid w:val="00C464D6"/>
    <w:rsid w:val="00C501A9"/>
    <w:rsid w:val="00C505A4"/>
    <w:rsid w:val="00C56B6A"/>
    <w:rsid w:val="00C5783F"/>
    <w:rsid w:val="00C60D29"/>
    <w:rsid w:val="00C62192"/>
    <w:rsid w:val="00C70D31"/>
    <w:rsid w:val="00C718B6"/>
    <w:rsid w:val="00C80B31"/>
    <w:rsid w:val="00C840AE"/>
    <w:rsid w:val="00C84876"/>
    <w:rsid w:val="00C877F0"/>
    <w:rsid w:val="00C9428B"/>
    <w:rsid w:val="00CA2EE4"/>
    <w:rsid w:val="00CA41F7"/>
    <w:rsid w:val="00CA6EE1"/>
    <w:rsid w:val="00CA72AD"/>
    <w:rsid w:val="00CB1DAF"/>
    <w:rsid w:val="00CB60F1"/>
    <w:rsid w:val="00CB75BE"/>
    <w:rsid w:val="00CC3161"/>
    <w:rsid w:val="00CC38C3"/>
    <w:rsid w:val="00CC3DD1"/>
    <w:rsid w:val="00CC783E"/>
    <w:rsid w:val="00CC7F9C"/>
    <w:rsid w:val="00CD261E"/>
    <w:rsid w:val="00CD2FD0"/>
    <w:rsid w:val="00CD38ED"/>
    <w:rsid w:val="00CD3AAE"/>
    <w:rsid w:val="00CD5652"/>
    <w:rsid w:val="00CE3FC0"/>
    <w:rsid w:val="00CE4848"/>
    <w:rsid w:val="00CF35F9"/>
    <w:rsid w:val="00CF481F"/>
    <w:rsid w:val="00D00E87"/>
    <w:rsid w:val="00D0159A"/>
    <w:rsid w:val="00D04402"/>
    <w:rsid w:val="00D05954"/>
    <w:rsid w:val="00D10FD0"/>
    <w:rsid w:val="00D14689"/>
    <w:rsid w:val="00D14797"/>
    <w:rsid w:val="00D14E0F"/>
    <w:rsid w:val="00D16368"/>
    <w:rsid w:val="00D21C74"/>
    <w:rsid w:val="00D21F60"/>
    <w:rsid w:val="00D266D6"/>
    <w:rsid w:val="00D303E1"/>
    <w:rsid w:val="00D31258"/>
    <w:rsid w:val="00D32098"/>
    <w:rsid w:val="00D35842"/>
    <w:rsid w:val="00D371C2"/>
    <w:rsid w:val="00D37558"/>
    <w:rsid w:val="00D50D86"/>
    <w:rsid w:val="00D51A25"/>
    <w:rsid w:val="00D558E8"/>
    <w:rsid w:val="00D60115"/>
    <w:rsid w:val="00D640FB"/>
    <w:rsid w:val="00D645BD"/>
    <w:rsid w:val="00D65ECA"/>
    <w:rsid w:val="00D66898"/>
    <w:rsid w:val="00D7017C"/>
    <w:rsid w:val="00D7144B"/>
    <w:rsid w:val="00D75561"/>
    <w:rsid w:val="00D755AB"/>
    <w:rsid w:val="00D7794A"/>
    <w:rsid w:val="00D8069C"/>
    <w:rsid w:val="00D869F9"/>
    <w:rsid w:val="00D86CA0"/>
    <w:rsid w:val="00D924E1"/>
    <w:rsid w:val="00D948DD"/>
    <w:rsid w:val="00D97CDA"/>
    <w:rsid w:val="00DA05CA"/>
    <w:rsid w:val="00DA0CD6"/>
    <w:rsid w:val="00DA232E"/>
    <w:rsid w:val="00DA5008"/>
    <w:rsid w:val="00DA710A"/>
    <w:rsid w:val="00DB221F"/>
    <w:rsid w:val="00DB2844"/>
    <w:rsid w:val="00DB4E43"/>
    <w:rsid w:val="00DB5EEA"/>
    <w:rsid w:val="00DC075E"/>
    <w:rsid w:val="00DC15B8"/>
    <w:rsid w:val="00DC4FE8"/>
    <w:rsid w:val="00DC6F5E"/>
    <w:rsid w:val="00DC73A1"/>
    <w:rsid w:val="00DC780C"/>
    <w:rsid w:val="00DD2278"/>
    <w:rsid w:val="00DD4A41"/>
    <w:rsid w:val="00DD644B"/>
    <w:rsid w:val="00DE06F4"/>
    <w:rsid w:val="00DE4D61"/>
    <w:rsid w:val="00DE4F4F"/>
    <w:rsid w:val="00DE50A2"/>
    <w:rsid w:val="00DE78C2"/>
    <w:rsid w:val="00DF3201"/>
    <w:rsid w:val="00DF5178"/>
    <w:rsid w:val="00E008E2"/>
    <w:rsid w:val="00E01957"/>
    <w:rsid w:val="00E02022"/>
    <w:rsid w:val="00E0256A"/>
    <w:rsid w:val="00E03D6E"/>
    <w:rsid w:val="00E040B3"/>
    <w:rsid w:val="00E041C3"/>
    <w:rsid w:val="00E1145E"/>
    <w:rsid w:val="00E209FC"/>
    <w:rsid w:val="00E25CB6"/>
    <w:rsid w:val="00E26F91"/>
    <w:rsid w:val="00E27861"/>
    <w:rsid w:val="00E30B0A"/>
    <w:rsid w:val="00E32CB1"/>
    <w:rsid w:val="00E33519"/>
    <w:rsid w:val="00E34CF8"/>
    <w:rsid w:val="00E350FB"/>
    <w:rsid w:val="00E36504"/>
    <w:rsid w:val="00E407CF"/>
    <w:rsid w:val="00E40B24"/>
    <w:rsid w:val="00E415A1"/>
    <w:rsid w:val="00E41C6D"/>
    <w:rsid w:val="00E444A3"/>
    <w:rsid w:val="00E4644A"/>
    <w:rsid w:val="00E506C3"/>
    <w:rsid w:val="00E512C6"/>
    <w:rsid w:val="00E51B7C"/>
    <w:rsid w:val="00E527CC"/>
    <w:rsid w:val="00E56DF3"/>
    <w:rsid w:val="00E6408B"/>
    <w:rsid w:val="00E659CE"/>
    <w:rsid w:val="00E6703C"/>
    <w:rsid w:val="00E71747"/>
    <w:rsid w:val="00E72BCA"/>
    <w:rsid w:val="00E7698B"/>
    <w:rsid w:val="00E76E1E"/>
    <w:rsid w:val="00E90282"/>
    <w:rsid w:val="00E926F4"/>
    <w:rsid w:val="00E95D40"/>
    <w:rsid w:val="00E97D2F"/>
    <w:rsid w:val="00EA07DB"/>
    <w:rsid w:val="00EA1119"/>
    <w:rsid w:val="00EA1595"/>
    <w:rsid w:val="00EA2BCC"/>
    <w:rsid w:val="00EA56A9"/>
    <w:rsid w:val="00EB17F8"/>
    <w:rsid w:val="00EB1E6B"/>
    <w:rsid w:val="00EB27F4"/>
    <w:rsid w:val="00EB33F2"/>
    <w:rsid w:val="00EB446F"/>
    <w:rsid w:val="00EB61AE"/>
    <w:rsid w:val="00EB7A5F"/>
    <w:rsid w:val="00EB7E56"/>
    <w:rsid w:val="00EC04AD"/>
    <w:rsid w:val="00EC0D10"/>
    <w:rsid w:val="00EC2428"/>
    <w:rsid w:val="00EC32EC"/>
    <w:rsid w:val="00EC3FF1"/>
    <w:rsid w:val="00EC3FF9"/>
    <w:rsid w:val="00EC408F"/>
    <w:rsid w:val="00EC7B16"/>
    <w:rsid w:val="00ED1BB1"/>
    <w:rsid w:val="00ED1F4B"/>
    <w:rsid w:val="00ED3B18"/>
    <w:rsid w:val="00ED4BA0"/>
    <w:rsid w:val="00ED4F89"/>
    <w:rsid w:val="00ED626B"/>
    <w:rsid w:val="00ED7E37"/>
    <w:rsid w:val="00EE1109"/>
    <w:rsid w:val="00EE2323"/>
    <w:rsid w:val="00EE33B3"/>
    <w:rsid w:val="00EE4928"/>
    <w:rsid w:val="00EE508B"/>
    <w:rsid w:val="00EE5F4B"/>
    <w:rsid w:val="00EF0A74"/>
    <w:rsid w:val="00EF104C"/>
    <w:rsid w:val="00EF1802"/>
    <w:rsid w:val="00F0348D"/>
    <w:rsid w:val="00F036E2"/>
    <w:rsid w:val="00F0694B"/>
    <w:rsid w:val="00F06EC8"/>
    <w:rsid w:val="00F11008"/>
    <w:rsid w:val="00F15260"/>
    <w:rsid w:val="00F15B5B"/>
    <w:rsid w:val="00F15D5C"/>
    <w:rsid w:val="00F1740C"/>
    <w:rsid w:val="00F21BF4"/>
    <w:rsid w:val="00F21FA9"/>
    <w:rsid w:val="00F22A01"/>
    <w:rsid w:val="00F27334"/>
    <w:rsid w:val="00F313EA"/>
    <w:rsid w:val="00F32A2C"/>
    <w:rsid w:val="00F32D2C"/>
    <w:rsid w:val="00F358FE"/>
    <w:rsid w:val="00F35C3E"/>
    <w:rsid w:val="00F4001B"/>
    <w:rsid w:val="00F41340"/>
    <w:rsid w:val="00F42B97"/>
    <w:rsid w:val="00F476E1"/>
    <w:rsid w:val="00F50820"/>
    <w:rsid w:val="00F5096C"/>
    <w:rsid w:val="00F53755"/>
    <w:rsid w:val="00F53A70"/>
    <w:rsid w:val="00F54BE8"/>
    <w:rsid w:val="00F54BEE"/>
    <w:rsid w:val="00F54F78"/>
    <w:rsid w:val="00F55027"/>
    <w:rsid w:val="00F555AE"/>
    <w:rsid w:val="00F55CA5"/>
    <w:rsid w:val="00F56140"/>
    <w:rsid w:val="00F56F87"/>
    <w:rsid w:val="00F57C0A"/>
    <w:rsid w:val="00F61945"/>
    <w:rsid w:val="00F64E43"/>
    <w:rsid w:val="00F65703"/>
    <w:rsid w:val="00F66E70"/>
    <w:rsid w:val="00F71F2D"/>
    <w:rsid w:val="00F72A4B"/>
    <w:rsid w:val="00F74A42"/>
    <w:rsid w:val="00F7637A"/>
    <w:rsid w:val="00F7696C"/>
    <w:rsid w:val="00F84B2A"/>
    <w:rsid w:val="00F86B55"/>
    <w:rsid w:val="00F87016"/>
    <w:rsid w:val="00F87899"/>
    <w:rsid w:val="00F9041E"/>
    <w:rsid w:val="00F9404D"/>
    <w:rsid w:val="00F97CA9"/>
    <w:rsid w:val="00FA0378"/>
    <w:rsid w:val="00FA11C8"/>
    <w:rsid w:val="00FA1EC1"/>
    <w:rsid w:val="00FA2E22"/>
    <w:rsid w:val="00FA490E"/>
    <w:rsid w:val="00FB16AB"/>
    <w:rsid w:val="00FB2FE9"/>
    <w:rsid w:val="00FB3696"/>
    <w:rsid w:val="00FB4CF8"/>
    <w:rsid w:val="00FB7AAC"/>
    <w:rsid w:val="00FC19FF"/>
    <w:rsid w:val="00FC2BA4"/>
    <w:rsid w:val="00FC30CF"/>
    <w:rsid w:val="00FC42F6"/>
    <w:rsid w:val="00FC5C9B"/>
    <w:rsid w:val="00FC6897"/>
    <w:rsid w:val="00FD1876"/>
    <w:rsid w:val="00FD617C"/>
    <w:rsid w:val="00FE3260"/>
    <w:rsid w:val="00FE4D01"/>
    <w:rsid w:val="00FF1ADD"/>
    <w:rsid w:val="00FF2F47"/>
    <w:rsid w:val="00FF3353"/>
    <w:rsid w:val="00FF3665"/>
    <w:rsid w:val="00FF4E44"/>
    <w:rsid w:val="00FF55AD"/>
    <w:rsid w:val="00FF71C6"/>
    <w:rsid w:val="00FF7D2A"/>
    <w:rsid w:val="05D991BF"/>
    <w:rsid w:val="111C2F97"/>
    <w:rsid w:val="199803F8"/>
    <w:rsid w:val="1BD2D67F"/>
    <w:rsid w:val="1E57B7CA"/>
    <w:rsid w:val="2C4A074B"/>
    <w:rsid w:val="40DFE8FC"/>
    <w:rsid w:val="4808E5CD"/>
    <w:rsid w:val="4CDC6CDB"/>
    <w:rsid w:val="50D46BF9"/>
    <w:rsid w:val="5F55B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8AE57"/>
  <w15:docId w15:val="{584A56F0-9A85-45CA-A982-A9BECEE1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41B"/>
    <w:rPr>
      <w:rFonts w:ascii="Times" w:eastAsia="Times" w:hAnsi="Times" w:cs="Times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8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Memo">
    <w:name w:val="Header:  Memo"/>
    <w:basedOn w:val="Normal"/>
    <w:autoRedefine/>
    <w:rsid w:val="00877CB6"/>
    <w:rPr>
      <w:rFonts w:ascii="Candara" w:eastAsia="Times New Roman" w:hAnsi="Candara" w:cs="Arial"/>
      <w:b/>
      <w:lang w:eastAsia="en-US"/>
    </w:rPr>
  </w:style>
  <w:style w:type="table" w:styleId="TableGrid">
    <w:name w:val="Table Grid"/>
    <w:basedOn w:val="TableNormal"/>
    <w:uiPriority w:val="59"/>
    <w:rsid w:val="005A67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A67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799"/>
    <w:rPr>
      <w:rFonts w:ascii="Times" w:eastAsia="Times" w:hAnsi="Times" w:cs="Times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A67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799"/>
    <w:rPr>
      <w:rFonts w:ascii="Times" w:eastAsia="Times" w:hAnsi="Times" w:cs="Times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799"/>
    <w:rPr>
      <w:rFonts w:ascii="Tahoma" w:eastAsia="Times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9D4EC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256A75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307E"/>
    <w:rPr>
      <w:rFonts w:ascii="Times" w:eastAsia="Times" w:hAnsi="Times" w:cs="Times"/>
      <w:sz w:val="24"/>
      <w:szCs w:val="24"/>
      <w:lang w:eastAsia="ja-JP"/>
    </w:rPr>
  </w:style>
  <w:style w:type="table" w:customStyle="1" w:styleId="TableGrid2">
    <w:name w:val="Table Grid2"/>
    <w:basedOn w:val="TableNormal"/>
    <w:next w:val="TableGrid"/>
    <w:uiPriority w:val="59"/>
    <w:rsid w:val="00F555AE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43E70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1D0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7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B7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7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778"/>
    <w:rPr>
      <w:rFonts w:ascii="Times" w:eastAsia="Times" w:hAnsi="Times" w:cs="Times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778"/>
    <w:rPr>
      <w:rFonts w:ascii="Times" w:eastAsia="Times" w:hAnsi="Times" w:cs="Times"/>
      <w:b/>
      <w:bCs/>
      <w:lang w:eastAsia="ja-JP"/>
    </w:rPr>
  </w:style>
  <w:style w:type="character" w:styleId="PageNumber">
    <w:name w:val="page number"/>
    <w:rsid w:val="009E26C5"/>
  </w:style>
  <w:style w:type="paragraph" w:customStyle="1" w:styleId="FooterDate">
    <w:name w:val="FooterDate"/>
    <w:basedOn w:val="Normal"/>
    <w:rsid w:val="009E26C5"/>
    <w:pPr>
      <w:tabs>
        <w:tab w:val="center" w:pos="4950"/>
        <w:tab w:val="right" w:pos="9900"/>
      </w:tabs>
    </w:pPr>
    <w:rPr>
      <w:rFonts w:asciiTheme="minorHAnsi" w:eastAsia="Times New Roman" w:hAnsiTheme="minorHAnsi" w:cs="Times New Roman"/>
      <w:sz w:val="22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1628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eams.microsoft.com/l/meetup-join/19%3ameeting_MjE5NWNkZDctOGI1MS00MjgyLTkzOWUtNjgzOTkzYjU3ZTc5%40thread.v2/0?context=%7b%22Tid%22%3a%2271e34cb8-3a56-4fd5-a259-4acadab6e4ac%22%2c%22Oid%22%3a%22ac3d93c0-f663-43b5-9c7b-9888d11a7642%22%7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BMS\Co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F3A55499B7C4E9D8060F6EA1550BE" ma:contentTypeVersion="13" ma:contentTypeDescription="Create a new document." ma:contentTypeScope="" ma:versionID="fb74742f1a7a63d8eee13ae3ad0aee26">
  <xsd:schema xmlns:xsd="http://www.w3.org/2001/XMLSchema" xmlns:xs="http://www.w3.org/2001/XMLSchema" xmlns:p="http://schemas.microsoft.com/office/2006/metadata/properties" xmlns:ns3="44251479-ec89-4070-8fcd-a7f5adde657e" xmlns:ns4="7ab60321-858b-42ee-9963-a3cb883ffa75" targetNamespace="http://schemas.microsoft.com/office/2006/metadata/properties" ma:root="true" ma:fieldsID="9a3a7c95c86a7b76f242db3e62cdaa6f" ns3:_="" ns4:_="">
    <xsd:import namespace="44251479-ec89-4070-8fcd-a7f5adde657e"/>
    <xsd:import namespace="7ab60321-858b-42ee-9963-a3cb883ffa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51479-ec89-4070-8fcd-a7f5adde65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60321-858b-42ee-9963-a3cb883ffa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A0AC1-790C-4612-A67C-BEA84B927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51479-ec89-4070-8fcd-a7f5adde657e"/>
    <ds:schemaRef ds:uri="7ab60321-858b-42ee-9963-a3cb883ff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A15BD-6B45-45E7-97D2-5035B43B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849E4-4DD7-460A-A877-B3191ED456E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16E20D4-4E69-49C4-9924-60B267256BD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E53C8E3-2F85-417F-81C9-4EC75A7E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CoreTemplate.dot</Template>
  <TotalTime>30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Research Organization (CRO) Oversight Strategy</vt:lpstr>
    </vt:vector>
  </TitlesOfParts>
  <Company>HCA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Research Organization (CRO) Oversight Strategy</dc:title>
  <dc:subject/>
  <dc:creator>Registered User</dc:creator>
  <cp:keywords>BRE 145 GI 106 GI 105</cp:keywords>
  <dc:description>||4.01;||</dc:description>
  <cp:lastModifiedBy>Phung, Connie</cp:lastModifiedBy>
  <cp:revision>9</cp:revision>
  <cp:lastPrinted>2016-10-20T16:12:00Z</cp:lastPrinted>
  <dcterms:created xsi:type="dcterms:W3CDTF">2021-02-01T20:48:00Z</dcterms:created>
  <dcterms:modified xsi:type="dcterms:W3CDTF">2021-02-01T21:19:00Z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Meeting</vt:lpwstr>
  </property>
  <property fmtid="{D5CDD505-2E9C-101B-9397-08002B2CF9AE}" pid="3" name="display_urn:schemas-microsoft-com:office:office#Editor">
    <vt:lpwstr>Elizabeth Lovell</vt:lpwstr>
  </property>
  <property fmtid="{D5CDD505-2E9C-101B-9397-08002B2CF9AE}" pid="4" name="xd_Signature">
    <vt:lpwstr/>
  </property>
  <property fmtid="{D5CDD505-2E9C-101B-9397-08002B2CF9AE}" pid="5" name="display_urn:schemas-microsoft-com:office:office#Author">
    <vt:lpwstr>Elizabeth Lovell</vt:lpwstr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Expiration Date0">
    <vt:lpwstr>2012-01-02T00:00:00Z</vt:lpwstr>
  </property>
  <property fmtid="{D5CDD505-2E9C-101B-9397-08002B2CF9AE}" pid="9" name="Document Author">
    <vt:lpwstr>Elizabeth Lovell</vt:lpwstr>
  </property>
  <property fmtid="{D5CDD505-2E9C-101B-9397-08002B2CF9AE}" pid="10" name="Document Type">
    <vt:lpwstr>Word Document</vt:lpwstr>
  </property>
  <property fmtid="{D5CDD505-2E9C-101B-9397-08002B2CF9AE}" pid="11" name="ContentTypeId">
    <vt:lpwstr>0x0101002FDF3A55499B7C4E9D8060F6EA1550BE</vt:lpwstr>
  </property>
</Properties>
</file>